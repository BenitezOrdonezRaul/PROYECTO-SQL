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La primera tabla contiene el título y la imagen, la segunda la fecha y el subtítulo, y la tercera contiene texto de párrafo"/>
      </w:tblPr>
      <w:tblGrid>
        <w:gridCol w:w="9747"/>
      </w:tblGrid>
      <w:tr w:rsidR="003A2F68" w:rsidRPr="00D7580C" w14:paraId="652847C6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3E412B56" w14:textId="37080E75" w:rsidR="003A2F68" w:rsidRPr="00D7580C" w:rsidRDefault="00417714" w:rsidP="00760C16">
            <w:pPr>
              <w:pStyle w:val="Ttulodelaportada"/>
              <w:rPr>
                <w:lang w:val="es-ES_tradnl"/>
              </w:rPr>
            </w:pPr>
            <w:sdt>
              <w:sdtPr>
                <w:rPr>
                  <w:lang w:val="es-ES_tradnl"/>
                </w:rPr>
                <w:alias w:val="Escriba el título:"/>
                <w:tag w:val="Escriba el título:"/>
                <w:id w:val="656652538"/>
                <w:placeholder>
                  <w:docPart w:val="948316092B9F4280ACD7B4B7A7A86DC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760C16">
                  <w:rPr>
                    <w:lang w:val="es-ES_tradnl"/>
                  </w:rPr>
                  <w:t>Proyecto 2.1</w:t>
                </w:r>
              </w:sdtContent>
            </w:sdt>
          </w:p>
        </w:tc>
      </w:tr>
      <w:tr w:rsidR="007B0A29" w:rsidRPr="00D7580C" w14:paraId="6EA141FD" w14:textId="77777777" w:rsidTr="00052A4A">
        <w:tc>
          <w:tcPr>
            <w:tcW w:w="10080" w:type="dxa"/>
            <w:tcMar>
              <w:bottom w:w="216" w:type="dxa"/>
            </w:tcMar>
          </w:tcPr>
          <w:p w14:paraId="3892E4A0" w14:textId="77777777" w:rsidR="00760C16" w:rsidRDefault="00760C16" w:rsidP="00A5429D">
            <w:pPr>
              <w:pStyle w:val="Ttulodelaportada"/>
              <w:rPr>
                <w:lang w:val="es-ES_tradnl"/>
              </w:rPr>
            </w:pPr>
          </w:p>
          <w:p w14:paraId="78D8CAC9" w14:textId="77777777" w:rsidR="00760C16" w:rsidRDefault="00760C16" w:rsidP="00A5429D">
            <w:pPr>
              <w:pStyle w:val="Ttulodelaportada"/>
              <w:rPr>
                <w:lang w:val="es-ES_tradnl"/>
              </w:rPr>
            </w:pPr>
          </w:p>
          <w:p w14:paraId="0675B0AA" w14:textId="77777777" w:rsidR="00760C16" w:rsidRDefault="00760C16" w:rsidP="00A5429D">
            <w:pPr>
              <w:pStyle w:val="Ttulodelaportada"/>
              <w:rPr>
                <w:lang w:val="es-ES_tradnl"/>
              </w:rPr>
            </w:pPr>
          </w:p>
          <w:p w14:paraId="55566659" w14:textId="2FE88651" w:rsidR="00760C16" w:rsidRPr="00760C16" w:rsidRDefault="00760C16" w:rsidP="00A5429D">
            <w:pPr>
              <w:pStyle w:val="Ttulodelaportada"/>
              <w:rPr>
                <w:u w:val="single"/>
                <w:lang w:val="es-ES_tradnl"/>
              </w:rPr>
            </w:pP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La primera tabla contiene el título y la imagen, la segunda la fecha y el subtítulo, y la tercera contiene texto de párrafo"/>
      </w:tblPr>
      <w:tblGrid>
        <w:gridCol w:w="2222"/>
        <w:gridCol w:w="7525"/>
      </w:tblGrid>
      <w:tr w:rsidR="00D4773D" w:rsidRPr="00D7580C" w14:paraId="6E60ACAB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3B6D8910" w14:textId="37D4852E" w:rsidR="00D4773D" w:rsidRPr="00D7580C" w:rsidRDefault="00186DF6" w:rsidP="00783448">
            <w:pPr>
              <w:pStyle w:val="Fecha"/>
              <w:rPr>
                <w:lang w:val="es-ES_tradnl"/>
              </w:rPr>
            </w:pPr>
            <w:r>
              <w:rPr>
                <w:lang w:val="es-ES_tradnl"/>
              </w:rPr>
              <w:t>07/02/2022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742FF1EB" w14:textId="09F5B118" w:rsidR="00D4773D" w:rsidRPr="00D7580C" w:rsidRDefault="00417714" w:rsidP="00760C16">
            <w:pPr>
              <w:pStyle w:val="Subttulodelaportada"/>
              <w:rPr>
                <w:lang w:val="es-ES_tradnl"/>
              </w:rPr>
            </w:pPr>
            <w:sdt>
              <w:sdtPr>
                <w:rPr>
                  <w:lang w:val="es-ES_tradnl"/>
                </w:rPr>
                <w:alias w:val="Escriba el subtítulo:"/>
                <w:tag w:val="Escriba el subtítulo:"/>
                <w:id w:val="541102329"/>
                <w:placeholder>
                  <w:docPart w:val="299B54D0363D4333B37E5686F421160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EC58BD">
                  <w:rPr>
                    <w:lang w:val="es-ES_tradnl"/>
                  </w:rPr>
                  <w:t>PROYECTO BBDD EN SQL</w:t>
                </w:r>
              </w:sdtContent>
            </w:sdt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La primera tabla contiene el título y la imagen, la segunda la fecha y el subtítulo, y la tercera contiene texto de párrafo"/>
      </w:tblPr>
      <w:tblGrid>
        <w:gridCol w:w="9747"/>
      </w:tblGrid>
      <w:tr w:rsidR="00D4773D" w:rsidRPr="00D7580C" w14:paraId="0FDE7840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0FAF3232" w14:textId="77777777" w:rsidR="00FD3F30" w:rsidRDefault="00186DF6" w:rsidP="00A5429D">
            <w:pPr>
              <w:pStyle w:val="Resumen"/>
              <w:rPr>
                <w:lang w:val="es-ES_tradnl"/>
              </w:rPr>
            </w:pPr>
            <w:r>
              <w:rPr>
                <w:lang w:val="es-ES_tradnl"/>
              </w:rPr>
              <w:t>Proyecto BBDD de una aplicación</w:t>
            </w:r>
            <w:r w:rsidR="001217AC">
              <w:rPr>
                <w:lang w:val="es-ES_tradnl"/>
              </w:rPr>
              <w:t xml:space="preserve"> multiplataforma </w:t>
            </w:r>
          </w:p>
          <w:p w14:paraId="0EF6CF6E" w14:textId="3D235636" w:rsidR="00D4773D" w:rsidRDefault="00186DF6" w:rsidP="00A5429D">
            <w:pPr>
              <w:pStyle w:val="Resumen"/>
              <w:rPr>
                <w:lang w:val="es-ES_tradnl"/>
              </w:rPr>
            </w:pPr>
            <w:r>
              <w:rPr>
                <w:lang w:val="es-ES_tradnl"/>
              </w:rPr>
              <w:t xml:space="preserve">en SQL </w:t>
            </w:r>
            <w:proofErr w:type="spellStart"/>
            <w:r>
              <w:rPr>
                <w:lang w:val="es-ES_tradnl"/>
              </w:rPr>
              <w:t>Developer</w:t>
            </w:r>
            <w:proofErr w:type="spellEnd"/>
            <w:r>
              <w:rPr>
                <w:lang w:val="es-ES_tradnl"/>
              </w:rPr>
              <w:t>.</w:t>
            </w:r>
          </w:p>
          <w:p w14:paraId="1B2009F3" w14:textId="77777777" w:rsidR="00186DF6" w:rsidRPr="00186DF6" w:rsidRDefault="00186DF6" w:rsidP="00A5429D">
            <w:pPr>
              <w:pStyle w:val="Resumen"/>
              <w:rPr>
                <w:u w:val="single"/>
                <w:lang w:val="es-ES_tradnl"/>
              </w:rPr>
            </w:pPr>
          </w:p>
          <w:p w14:paraId="0DCD1655" w14:textId="1621860D" w:rsidR="00186DF6" w:rsidRPr="00D7580C" w:rsidRDefault="00186DF6" w:rsidP="00A5429D">
            <w:pPr>
              <w:pStyle w:val="Resumen"/>
              <w:rPr>
                <w:lang w:val="es-ES_tradnl"/>
              </w:rPr>
            </w:pPr>
            <w:r>
              <w:rPr>
                <w:lang w:val="es-ES_tradnl"/>
              </w:rPr>
              <w:t>Realizado por Raúl Benítez Ordóñez.</w:t>
            </w:r>
          </w:p>
        </w:tc>
      </w:tr>
    </w:tbl>
    <w:p w14:paraId="2D7AE990" w14:textId="1EAB9804" w:rsidR="009A701B" w:rsidRDefault="00D4773D" w:rsidP="00081DF5">
      <w:pPr>
        <w:rPr>
          <w:lang w:val="es-ES_tradnl" w:bidi="es-ES"/>
        </w:rPr>
      </w:pPr>
      <w:r w:rsidRPr="00D7580C">
        <w:rPr>
          <w:lang w:val="es-ES_tradnl" w:bidi="es-ES"/>
        </w:rPr>
        <w:br w:type="page"/>
      </w:r>
    </w:p>
    <w:p w14:paraId="54B8B7D3" w14:textId="77777777" w:rsidR="00081DF5" w:rsidRDefault="00081DF5" w:rsidP="00081DF5">
      <w:pPr>
        <w:rPr>
          <w:lang w:val="es-ES_tradnl"/>
        </w:rPr>
      </w:pPr>
    </w:p>
    <w:p w14:paraId="0C7EF7D2" w14:textId="51DCE600" w:rsidR="00186DF6" w:rsidRDefault="001217AC" w:rsidP="00EC58BD">
      <w:pPr>
        <w:pStyle w:val="Ttulo1"/>
        <w:numPr>
          <w:ilvl w:val="0"/>
          <w:numId w:val="35"/>
        </w:numPr>
        <w:jc w:val="both"/>
        <w:rPr>
          <w:rFonts w:eastAsia="Times New Roman"/>
          <w:lang w:val="es-ES_tradnl"/>
        </w:rPr>
      </w:pPr>
      <w:r w:rsidRPr="00760C16">
        <w:rPr>
          <w:lang w:val="es-ES_tradnl"/>
        </w:rPr>
        <w:t>explicación</w:t>
      </w:r>
      <w:r w:rsidR="00760C16">
        <w:rPr>
          <w:lang w:val="es-ES_tradnl"/>
        </w:rPr>
        <w:t xml:space="preserve"> PROYECTO</w:t>
      </w:r>
      <w:r w:rsidRPr="00760C16">
        <w:rPr>
          <w:lang w:val="es-ES_tradnl"/>
        </w:rPr>
        <w:t>.</w:t>
      </w:r>
    </w:p>
    <w:p w14:paraId="22707973" w14:textId="77777777" w:rsidR="00C2674F" w:rsidRPr="00C2674F" w:rsidRDefault="00C2674F" w:rsidP="00EC58BD">
      <w:pPr>
        <w:pStyle w:val="Ttulo1"/>
        <w:ind w:left="720"/>
        <w:jc w:val="both"/>
        <w:rPr>
          <w:rFonts w:eastAsia="Times New Roman"/>
          <w:lang w:val="es-ES_tradnl"/>
        </w:rPr>
      </w:pPr>
    </w:p>
    <w:p w14:paraId="66BDD9CF" w14:textId="1C59CB58" w:rsidR="00FD3F30" w:rsidRDefault="00186DF6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Para empezar, vamos a explicar </w:t>
      </w:r>
      <w:r w:rsidR="001217AC">
        <w:rPr>
          <w:rFonts w:eastAsia="Times New Roman"/>
          <w:lang w:val="es-ES_tradnl"/>
        </w:rPr>
        <w:t xml:space="preserve">detalladamente </w:t>
      </w:r>
      <w:r>
        <w:rPr>
          <w:rFonts w:eastAsia="Times New Roman"/>
          <w:lang w:val="es-ES_tradnl"/>
        </w:rPr>
        <w:t xml:space="preserve">en qué consiste </w:t>
      </w:r>
      <w:r w:rsidR="001217AC">
        <w:rPr>
          <w:rFonts w:eastAsia="Times New Roman"/>
          <w:lang w:val="es-ES_tradnl"/>
        </w:rPr>
        <w:t xml:space="preserve">la aplicación para la que estamos diseñando la base de datos. </w:t>
      </w:r>
    </w:p>
    <w:p w14:paraId="22F499E3" w14:textId="03C6D246" w:rsidR="001217AC" w:rsidRDefault="001217AC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Es necesario saber cómo va a trabajar nuestra aplicación para posteriormente conocer y entender mejor l</w:t>
      </w:r>
      <w:r w:rsidR="00FD3F30">
        <w:rPr>
          <w:rFonts w:eastAsia="Times New Roman"/>
          <w:lang w:val="es-ES_tradnl"/>
        </w:rPr>
        <w:t xml:space="preserve">os tipos de datos o restricciones </w:t>
      </w:r>
      <w:r>
        <w:rPr>
          <w:rFonts w:eastAsia="Times New Roman"/>
          <w:lang w:val="es-ES_tradnl"/>
        </w:rPr>
        <w:t>que le estamos dando a nuestra base de datos respecto de esta.</w:t>
      </w:r>
    </w:p>
    <w:p w14:paraId="68F103C0" w14:textId="2ACC2886" w:rsidR="001217AC" w:rsidRDefault="001217AC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53B6F2C" w14:textId="77777777" w:rsidR="0053038E" w:rsidRDefault="0053038E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6C98A1FA" w14:textId="135D7F1F" w:rsidR="00186DF6" w:rsidRDefault="00FD3F30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La aplicación </w:t>
      </w:r>
      <w:r w:rsidR="0053038E">
        <w:rPr>
          <w:rFonts w:eastAsia="Times New Roman"/>
          <w:lang w:val="es-ES_tradnl"/>
        </w:rPr>
        <w:t>que queremos desarrollar es un servicio de música y podcasts, que te da acceso a millones de canciones y podcasts de creadores de todo el mundo.</w:t>
      </w:r>
    </w:p>
    <w:p w14:paraId="782E866F" w14:textId="5679A565" w:rsidR="0053038E" w:rsidRDefault="005743D1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En la actualidad, disponemos de muchas aplicaciones de este estilo, </w:t>
      </w:r>
      <w:r w:rsidR="00760C16">
        <w:rPr>
          <w:rFonts w:eastAsia="Times New Roman"/>
          <w:lang w:val="es-ES_tradnl"/>
        </w:rPr>
        <w:t>por ejemplo, Spotify</w:t>
      </w:r>
      <w:r>
        <w:rPr>
          <w:rFonts w:eastAsia="Times New Roman"/>
          <w:lang w:val="es-ES_tradnl"/>
        </w:rPr>
        <w:t xml:space="preserve"> es una de las aplicaciones top en este ámbito, pero nuestra aplicación cuenta con muchas más cosas que esta.</w:t>
      </w:r>
    </w:p>
    <w:p w14:paraId="1C9A5C14" w14:textId="77777777" w:rsidR="00D61A2E" w:rsidRDefault="00D61A2E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9A15359" w14:textId="7B787050" w:rsidR="005743D1" w:rsidRDefault="0053038E" w:rsidP="00EC58BD">
      <w:pPr>
        <w:spacing w:line="480" w:lineRule="auto"/>
        <w:jc w:val="center"/>
        <w:rPr>
          <w:rFonts w:eastAsia="Times New Roman"/>
          <w:lang w:val="es-ES_tradnl"/>
        </w:rPr>
      </w:pPr>
      <w:r>
        <w:rPr>
          <w:noProof/>
        </w:rPr>
        <w:drawing>
          <wp:inline distT="0" distB="0" distL="0" distR="0" wp14:anchorId="2ED3D602" wp14:editId="03C0187F">
            <wp:extent cx="1508788" cy="15087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996" cy="15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B7DE" w14:textId="77777777" w:rsidR="00D61A2E" w:rsidRDefault="00D61A2E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559306D" w14:textId="09CC6F0E" w:rsidR="005743D1" w:rsidRDefault="005743D1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Nuestro principal objetivo es darles a nuestros usuarios </w:t>
      </w:r>
      <w:r w:rsidRPr="005743D1">
        <w:rPr>
          <w:rFonts w:eastAsia="Times New Roman"/>
          <w:b/>
          <w:bCs/>
          <w:lang w:val="es-ES_tradnl"/>
        </w:rPr>
        <w:t>LA MEJOR CALIDAD</w:t>
      </w:r>
      <w:r>
        <w:rPr>
          <w:rFonts w:eastAsia="Times New Roman"/>
          <w:lang w:val="es-ES_tradnl"/>
        </w:rPr>
        <w:t xml:space="preserve"> en todos los sentidos:</w:t>
      </w:r>
    </w:p>
    <w:p w14:paraId="772029C5" w14:textId="514790BE" w:rsidR="00760C16" w:rsidRPr="0053038E" w:rsidRDefault="005743D1" w:rsidP="00EC58BD">
      <w:pPr>
        <w:spacing w:line="480" w:lineRule="auto"/>
        <w:jc w:val="both"/>
        <w:rPr>
          <w:rFonts w:asciiTheme="minorHAnsi" w:eastAsia="Times New Roman" w:hAnsiTheme="minorHAnsi"/>
          <w:i/>
          <w:iCs/>
          <w:sz w:val="22"/>
          <w:szCs w:val="22"/>
          <w:lang w:val="es-ES_tradnl"/>
        </w:rPr>
      </w:pPr>
      <w:r w:rsidRPr="0053038E">
        <w:rPr>
          <w:rFonts w:asciiTheme="minorHAnsi" w:eastAsia="Times New Roman" w:hAnsiTheme="minorHAnsi"/>
          <w:i/>
          <w:iCs/>
          <w:sz w:val="22"/>
          <w:szCs w:val="22"/>
          <w:lang w:val="es-ES_tradnl"/>
        </w:rPr>
        <w:t>Los mejores podcasts, las canciones más recientes, la mejor calidad de audio</w:t>
      </w:r>
      <w:r w:rsidR="0053038E" w:rsidRPr="0053038E">
        <w:rPr>
          <w:rFonts w:asciiTheme="minorHAnsi" w:eastAsia="Times New Roman" w:hAnsiTheme="minorHAnsi"/>
          <w:i/>
          <w:iCs/>
          <w:sz w:val="22"/>
          <w:szCs w:val="22"/>
          <w:lang w:val="es-ES_tradnl"/>
        </w:rPr>
        <w:t xml:space="preserve"> y los mejores precios.</w:t>
      </w:r>
      <w:r w:rsidRPr="0053038E">
        <w:rPr>
          <w:rFonts w:asciiTheme="minorHAnsi" w:eastAsia="Times New Roman" w:hAnsiTheme="minorHAnsi"/>
          <w:i/>
          <w:iCs/>
          <w:sz w:val="22"/>
          <w:szCs w:val="22"/>
          <w:lang w:val="es-ES_tradnl"/>
        </w:rPr>
        <w:t xml:space="preserve"> </w:t>
      </w:r>
    </w:p>
    <w:p w14:paraId="773FFB2C" w14:textId="13CB091B" w:rsidR="0053038E" w:rsidRDefault="0053038E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6F291C7C" w14:textId="77777777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3CB3EE9" w14:textId="67191BB1" w:rsidR="00760C16" w:rsidRDefault="0053038E" w:rsidP="00EC58BD">
      <w:pPr>
        <w:spacing w:line="480" w:lineRule="auto"/>
        <w:jc w:val="both"/>
        <w:rPr>
          <w:rFonts w:asciiTheme="minorHAnsi" w:eastAsia="Times New Roman" w:hAnsiTheme="minorHAnsi"/>
          <w:lang w:val="es-ES_tradnl"/>
        </w:rPr>
      </w:pPr>
      <w:r>
        <w:rPr>
          <w:rFonts w:asciiTheme="minorHAnsi" w:eastAsia="Times New Roman" w:hAnsiTheme="minorHAnsi"/>
          <w:lang w:val="es-ES_tradnl"/>
        </w:rPr>
        <w:t>El funcionamiento de la aplicación sería el siguiente:</w:t>
      </w:r>
    </w:p>
    <w:p w14:paraId="5D4829AD" w14:textId="22D99704" w:rsidR="00D61A2E" w:rsidRDefault="00D61A2E" w:rsidP="00EC58BD">
      <w:pPr>
        <w:spacing w:line="480" w:lineRule="auto"/>
        <w:jc w:val="both"/>
        <w:rPr>
          <w:rFonts w:asciiTheme="minorHAnsi" w:eastAsia="Times New Roman" w:hAnsiTheme="minorHAnsi"/>
          <w:lang w:val="es-ES_tradnl"/>
        </w:rPr>
      </w:pPr>
      <w:r>
        <w:rPr>
          <w:rFonts w:asciiTheme="minorHAnsi" w:eastAsia="Times New Roman" w:hAnsiTheme="minorHAnsi"/>
          <w:lang w:val="es-ES_tradnl"/>
        </w:rPr>
        <w:t xml:space="preserve">Primero de todo necesitaríamos registrarnos para tener una cuenta en la plataforma, y ahí, elegir un tipo de suscripción. </w:t>
      </w:r>
    </w:p>
    <w:p w14:paraId="10833E1C" w14:textId="47331BF3" w:rsidR="00D61A2E" w:rsidRDefault="00D61A2E" w:rsidP="00EC58BD">
      <w:pPr>
        <w:spacing w:line="480" w:lineRule="auto"/>
        <w:jc w:val="both"/>
        <w:rPr>
          <w:rFonts w:asciiTheme="minorHAnsi" w:eastAsia="Times New Roman" w:hAnsiTheme="minorHAnsi"/>
          <w:lang w:val="es-ES_tradnl"/>
        </w:rPr>
      </w:pPr>
      <w:r>
        <w:rPr>
          <w:rFonts w:asciiTheme="minorHAnsi" w:eastAsia="Times New Roman" w:hAnsiTheme="minorHAnsi"/>
          <w:lang w:val="es-ES_tradnl"/>
        </w:rPr>
        <w:t>El tipo de suscripción puede ser gratis o</w:t>
      </w:r>
      <w:r w:rsidR="0007660A">
        <w:rPr>
          <w:rFonts w:asciiTheme="minorHAnsi" w:eastAsia="Times New Roman" w:hAnsiTheme="minorHAnsi"/>
          <w:lang w:val="es-ES_tradnl"/>
        </w:rPr>
        <w:t xml:space="preserve"> de pago</w:t>
      </w:r>
      <w:r>
        <w:rPr>
          <w:rFonts w:asciiTheme="minorHAnsi" w:eastAsia="Times New Roman" w:hAnsiTheme="minorHAnsi"/>
          <w:lang w:val="es-ES_tradnl"/>
        </w:rPr>
        <w:t xml:space="preserve">. La suscripción </w:t>
      </w:r>
      <w:r w:rsidR="0007660A">
        <w:rPr>
          <w:rFonts w:asciiTheme="minorHAnsi" w:eastAsia="Times New Roman" w:hAnsiTheme="minorHAnsi"/>
          <w:lang w:val="es-ES_tradnl"/>
        </w:rPr>
        <w:t>de pago</w:t>
      </w:r>
      <w:r>
        <w:rPr>
          <w:rFonts w:asciiTheme="minorHAnsi" w:eastAsia="Times New Roman" w:hAnsiTheme="minorHAnsi"/>
          <w:lang w:val="es-ES_tradnl"/>
        </w:rPr>
        <w:t xml:space="preserve"> ofrece la posibilidad de escuchar canciones y podcasts</w:t>
      </w:r>
      <w:r w:rsidR="0007660A">
        <w:rPr>
          <w:rFonts w:asciiTheme="minorHAnsi" w:eastAsia="Times New Roman" w:hAnsiTheme="minorHAnsi"/>
          <w:lang w:val="es-ES_tradnl"/>
        </w:rPr>
        <w:t xml:space="preserve"> días o semanas antes</w:t>
      </w:r>
      <w:r>
        <w:rPr>
          <w:rFonts w:asciiTheme="minorHAnsi" w:eastAsia="Times New Roman" w:hAnsiTheme="minorHAnsi"/>
          <w:lang w:val="es-ES_tradnl"/>
        </w:rPr>
        <w:t xml:space="preserve"> de que salgan </w:t>
      </w:r>
      <w:r w:rsidR="0007660A">
        <w:rPr>
          <w:rFonts w:asciiTheme="minorHAnsi" w:eastAsia="Times New Roman" w:hAnsiTheme="minorHAnsi"/>
          <w:lang w:val="es-ES_tradnl"/>
        </w:rPr>
        <w:t>públicamente en la aplicación</w:t>
      </w:r>
      <w:r>
        <w:rPr>
          <w:rFonts w:asciiTheme="minorHAnsi" w:eastAsia="Times New Roman" w:hAnsiTheme="minorHAnsi"/>
          <w:lang w:val="es-ES_tradnl"/>
        </w:rPr>
        <w:t xml:space="preserve">, y, </w:t>
      </w:r>
      <w:r w:rsidR="0007660A">
        <w:rPr>
          <w:rFonts w:asciiTheme="minorHAnsi" w:eastAsia="Times New Roman" w:hAnsiTheme="minorHAnsi"/>
          <w:lang w:val="es-ES_tradnl"/>
        </w:rPr>
        <w:t xml:space="preserve">elimina completamente la publicidad entre canciones y podcasts. </w:t>
      </w:r>
    </w:p>
    <w:p w14:paraId="0EC41106" w14:textId="0A252557" w:rsidR="0007660A" w:rsidRDefault="0007660A" w:rsidP="00EC58BD">
      <w:pPr>
        <w:spacing w:line="480" w:lineRule="auto"/>
        <w:jc w:val="both"/>
        <w:rPr>
          <w:rFonts w:asciiTheme="minorHAnsi" w:eastAsia="Times New Roman" w:hAnsiTheme="minorHAnsi"/>
          <w:lang w:val="es-ES_tradnl"/>
        </w:rPr>
      </w:pPr>
      <w:r>
        <w:rPr>
          <w:rFonts w:asciiTheme="minorHAnsi" w:eastAsia="Times New Roman" w:hAnsiTheme="minorHAnsi"/>
          <w:lang w:val="es-ES_tradnl"/>
        </w:rPr>
        <w:t>Después, una vez creada la cuenta, ya tendríamos acceso a las siguientes características:</w:t>
      </w:r>
    </w:p>
    <w:p w14:paraId="69DFF442" w14:textId="204E797A" w:rsidR="0007660A" w:rsidRDefault="0007660A" w:rsidP="00EC58BD">
      <w:pPr>
        <w:spacing w:line="480" w:lineRule="auto"/>
        <w:jc w:val="both"/>
        <w:rPr>
          <w:rFonts w:asciiTheme="minorHAnsi" w:eastAsia="Times New Roman" w:hAnsiTheme="minorHAnsi"/>
          <w:lang w:val="es-ES_tradnl"/>
        </w:rPr>
      </w:pPr>
    </w:p>
    <w:p w14:paraId="7D96FC2F" w14:textId="7EECC61A" w:rsidR="0007660A" w:rsidRDefault="0007660A" w:rsidP="00EC58BD">
      <w:pPr>
        <w:pStyle w:val="Prrafodelista"/>
        <w:numPr>
          <w:ilvl w:val="0"/>
          <w:numId w:val="37"/>
        </w:numPr>
        <w:spacing w:line="480" w:lineRule="auto"/>
        <w:jc w:val="both"/>
        <w:rPr>
          <w:rFonts w:asciiTheme="minorHAnsi" w:eastAsia="Times New Roman" w:hAnsiTheme="minorHAnsi"/>
          <w:lang w:val="es-ES_tradnl"/>
        </w:rPr>
      </w:pPr>
      <w:r>
        <w:rPr>
          <w:rFonts w:asciiTheme="minorHAnsi" w:eastAsia="Times New Roman" w:hAnsiTheme="minorHAnsi"/>
          <w:lang w:val="es-ES_tradnl"/>
        </w:rPr>
        <w:t xml:space="preserve">Un </w:t>
      </w:r>
      <w:r w:rsidRPr="0007660A">
        <w:rPr>
          <w:rFonts w:asciiTheme="minorHAnsi" w:eastAsia="Times New Roman" w:hAnsiTheme="minorHAnsi"/>
          <w:u w:val="single"/>
          <w:lang w:val="es-ES_tradnl"/>
        </w:rPr>
        <w:t>buscador</w:t>
      </w:r>
      <w:r>
        <w:rPr>
          <w:rFonts w:asciiTheme="minorHAnsi" w:eastAsia="Times New Roman" w:hAnsiTheme="minorHAnsi"/>
          <w:lang w:val="es-ES_tradnl"/>
        </w:rPr>
        <w:t xml:space="preserve"> para explorar por las diferentes canciones y podcasts que podemos escuchar en la aplicación.</w:t>
      </w:r>
    </w:p>
    <w:p w14:paraId="25050562" w14:textId="4D99B657" w:rsidR="0007660A" w:rsidRDefault="0007660A" w:rsidP="00EC58BD">
      <w:pPr>
        <w:pStyle w:val="Prrafodelista"/>
        <w:numPr>
          <w:ilvl w:val="0"/>
          <w:numId w:val="37"/>
        </w:numPr>
        <w:spacing w:line="480" w:lineRule="auto"/>
        <w:jc w:val="both"/>
        <w:rPr>
          <w:rFonts w:asciiTheme="minorHAnsi" w:eastAsia="Times New Roman" w:hAnsiTheme="minorHAnsi"/>
          <w:lang w:val="es-ES_tradnl"/>
        </w:rPr>
      </w:pPr>
      <w:r>
        <w:rPr>
          <w:rFonts w:asciiTheme="minorHAnsi" w:eastAsia="Times New Roman" w:hAnsiTheme="minorHAnsi"/>
          <w:lang w:val="es-ES_tradnl"/>
        </w:rPr>
        <w:t xml:space="preserve">Una </w:t>
      </w:r>
      <w:r>
        <w:rPr>
          <w:rFonts w:asciiTheme="minorHAnsi" w:eastAsia="Times New Roman" w:hAnsiTheme="minorHAnsi"/>
          <w:u w:val="single"/>
          <w:lang w:val="es-ES_tradnl"/>
        </w:rPr>
        <w:t>biblioteca</w:t>
      </w:r>
      <w:r>
        <w:rPr>
          <w:rFonts w:asciiTheme="minorHAnsi" w:eastAsia="Times New Roman" w:hAnsiTheme="minorHAnsi"/>
          <w:lang w:val="es-ES_tradnl"/>
        </w:rPr>
        <w:t xml:space="preserve"> para almacenar playlists (listas de canciones y podcasts) personalizadas</w:t>
      </w:r>
      <w:r w:rsidR="00C2674F">
        <w:rPr>
          <w:rFonts w:asciiTheme="minorHAnsi" w:eastAsia="Times New Roman" w:hAnsiTheme="minorHAnsi"/>
          <w:lang w:val="es-ES_tradnl"/>
        </w:rPr>
        <w:t xml:space="preserve"> o incluso almacenar canciones y podcasts por separado.</w:t>
      </w:r>
    </w:p>
    <w:p w14:paraId="58DE1F57" w14:textId="1D562E22" w:rsidR="0007660A" w:rsidRDefault="0007660A" w:rsidP="00EC58BD">
      <w:pPr>
        <w:pStyle w:val="Prrafodelista"/>
        <w:numPr>
          <w:ilvl w:val="0"/>
          <w:numId w:val="37"/>
        </w:numPr>
        <w:spacing w:line="480" w:lineRule="auto"/>
        <w:jc w:val="both"/>
        <w:rPr>
          <w:rFonts w:asciiTheme="minorHAnsi" w:eastAsia="Times New Roman" w:hAnsiTheme="minorHAnsi"/>
          <w:lang w:val="es-ES_tradnl"/>
        </w:rPr>
      </w:pPr>
      <w:r>
        <w:rPr>
          <w:rFonts w:asciiTheme="minorHAnsi" w:eastAsia="Times New Roman" w:hAnsiTheme="minorHAnsi"/>
          <w:lang w:val="es-ES_tradnl"/>
        </w:rPr>
        <w:t xml:space="preserve">Un </w:t>
      </w:r>
      <w:r>
        <w:rPr>
          <w:rFonts w:asciiTheme="minorHAnsi" w:eastAsia="Times New Roman" w:hAnsiTheme="minorHAnsi"/>
          <w:u w:val="single"/>
          <w:lang w:val="es-ES_tradnl"/>
        </w:rPr>
        <w:t>historial</w:t>
      </w:r>
      <w:r>
        <w:rPr>
          <w:rFonts w:asciiTheme="minorHAnsi" w:eastAsia="Times New Roman" w:hAnsiTheme="minorHAnsi"/>
          <w:lang w:val="es-ES_tradnl"/>
        </w:rPr>
        <w:t xml:space="preserve"> donde se </w:t>
      </w:r>
      <w:r w:rsidR="00C2674F">
        <w:rPr>
          <w:rFonts w:asciiTheme="minorHAnsi" w:eastAsia="Times New Roman" w:hAnsiTheme="minorHAnsi"/>
          <w:lang w:val="es-ES_tradnl"/>
        </w:rPr>
        <w:t>mostrarán</w:t>
      </w:r>
      <w:r>
        <w:rPr>
          <w:rFonts w:asciiTheme="minorHAnsi" w:eastAsia="Times New Roman" w:hAnsiTheme="minorHAnsi"/>
          <w:lang w:val="es-ES_tradnl"/>
        </w:rPr>
        <w:t xml:space="preserve"> las últimas canciones y podcasts escuchados por el usuario en los últimos 7 días</w:t>
      </w:r>
      <w:r w:rsidR="00C2674F">
        <w:rPr>
          <w:rFonts w:asciiTheme="minorHAnsi" w:eastAsia="Times New Roman" w:hAnsiTheme="minorHAnsi"/>
          <w:lang w:val="es-ES_tradnl"/>
        </w:rPr>
        <w:t>, por si quiere volver a escuchar algo que no haya guardado previamente.</w:t>
      </w:r>
    </w:p>
    <w:p w14:paraId="474FFD9E" w14:textId="3A55897D" w:rsidR="0007660A" w:rsidRPr="00C2674F" w:rsidRDefault="0007660A" w:rsidP="00EC58BD">
      <w:pPr>
        <w:pStyle w:val="Prrafodelista"/>
        <w:numPr>
          <w:ilvl w:val="0"/>
          <w:numId w:val="37"/>
        </w:numPr>
        <w:spacing w:line="480" w:lineRule="auto"/>
        <w:jc w:val="both"/>
        <w:rPr>
          <w:rFonts w:asciiTheme="minorHAnsi" w:eastAsia="Times New Roman" w:hAnsiTheme="minorHAnsi"/>
          <w:u w:val="single"/>
          <w:lang w:val="es-ES_tradnl"/>
        </w:rPr>
      </w:pPr>
      <w:r>
        <w:rPr>
          <w:rFonts w:asciiTheme="minorHAnsi" w:eastAsia="Times New Roman" w:hAnsiTheme="minorHAnsi"/>
          <w:lang w:val="es-ES_tradnl"/>
        </w:rPr>
        <w:t xml:space="preserve">Un </w:t>
      </w:r>
      <w:r w:rsidR="00C2674F">
        <w:rPr>
          <w:rFonts w:asciiTheme="minorHAnsi" w:eastAsia="Times New Roman" w:hAnsiTheme="minorHAnsi"/>
          <w:u w:val="single"/>
          <w:lang w:val="es-ES_tradnl"/>
        </w:rPr>
        <w:t>administrador de</w:t>
      </w:r>
      <w:r w:rsidR="00C2674F" w:rsidRPr="00C2674F">
        <w:rPr>
          <w:rFonts w:asciiTheme="minorHAnsi" w:eastAsia="Times New Roman" w:hAnsiTheme="minorHAnsi"/>
          <w:u w:val="single"/>
          <w:lang w:val="es-ES_tradnl"/>
        </w:rPr>
        <w:t xml:space="preserve"> usuario</w:t>
      </w:r>
      <w:r w:rsidR="00C2674F">
        <w:rPr>
          <w:rFonts w:asciiTheme="minorHAnsi" w:eastAsia="Times New Roman" w:hAnsiTheme="minorHAnsi"/>
          <w:lang w:val="es-ES_tradnl"/>
        </w:rPr>
        <w:t xml:space="preserve"> donde podrá gestionar sus datos personales, compartir su perfil con otros usuarios e incluso cambiar de suscripción cuando desee.</w:t>
      </w:r>
    </w:p>
    <w:p w14:paraId="16701095" w14:textId="6438E9F6" w:rsidR="00C2674F" w:rsidRDefault="00C2674F" w:rsidP="00EC58BD">
      <w:pPr>
        <w:pStyle w:val="Prrafodelista"/>
        <w:spacing w:line="480" w:lineRule="auto"/>
        <w:ind w:left="1080"/>
        <w:jc w:val="both"/>
        <w:rPr>
          <w:rFonts w:asciiTheme="minorHAnsi" w:eastAsia="Times New Roman" w:hAnsiTheme="minorHAnsi"/>
          <w:lang w:val="es-ES_tradnl"/>
        </w:rPr>
      </w:pPr>
    </w:p>
    <w:p w14:paraId="7674674B" w14:textId="77777777" w:rsidR="00C2674F" w:rsidRPr="00C2674F" w:rsidRDefault="00C2674F" w:rsidP="00EC58BD">
      <w:pPr>
        <w:pStyle w:val="Prrafodelista"/>
        <w:spacing w:line="480" w:lineRule="auto"/>
        <w:ind w:left="1080"/>
        <w:jc w:val="both"/>
        <w:rPr>
          <w:rFonts w:asciiTheme="minorHAnsi" w:eastAsia="Times New Roman" w:hAnsiTheme="minorHAnsi"/>
          <w:u w:val="single"/>
          <w:lang w:val="es-ES_tradnl"/>
        </w:rPr>
      </w:pPr>
    </w:p>
    <w:p w14:paraId="2FA61F2A" w14:textId="1306567E" w:rsidR="0053038E" w:rsidRDefault="0053038E" w:rsidP="00EC58BD">
      <w:pPr>
        <w:spacing w:line="480" w:lineRule="auto"/>
        <w:jc w:val="both"/>
        <w:rPr>
          <w:rFonts w:asciiTheme="minorHAnsi" w:eastAsia="Times New Roman" w:hAnsiTheme="minorHAnsi"/>
          <w:lang w:val="es-ES_tradnl"/>
        </w:rPr>
      </w:pPr>
    </w:p>
    <w:p w14:paraId="7530D724" w14:textId="77777777" w:rsidR="0053038E" w:rsidRPr="0053038E" w:rsidRDefault="0053038E" w:rsidP="00EC58BD">
      <w:pPr>
        <w:spacing w:line="480" w:lineRule="auto"/>
        <w:jc w:val="both"/>
        <w:rPr>
          <w:rFonts w:asciiTheme="minorHAnsi" w:eastAsia="Times New Roman" w:hAnsiTheme="minorHAnsi"/>
          <w:lang w:val="es-ES_tradnl"/>
        </w:rPr>
      </w:pPr>
    </w:p>
    <w:p w14:paraId="5602C570" w14:textId="09A3B159" w:rsidR="005743D1" w:rsidRDefault="005743D1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2FE8868" w14:textId="721B4507" w:rsidR="001217AC" w:rsidRDefault="001217AC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B938443" w14:textId="77777777" w:rsidR="006C1548" w:rsidRDefault="006C1548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6CA88B2" w14:textId="77777777" w:rsidR="006C1548" w:rsidRPr="006C1548" w:rsidRDefault="006C1548" w:rsidP="00EC58BD">
      <w:pPr>
        <w:pStyle w:val="Ttulo1"/>
        <w:spacing w:line="480" w:lineRule="auto"/>
        <w:ind w:left="720"/>
        <w:jc w:val="both"/>
        <w:rPr>
          <w:rFonts w:eastAsia="Times New Roman"/>
          <w:lang w:val="es-ES_tradnl"/>
        </w:rPr>
      </w:pPr>
    </w:p>
    <w:p w14:paraId="68C06DFD" w14:textId="5F1B0CA6" w:rsidR="00C2674F" w:rsidRPr="00C2674F" w:rsidRDefault="005743D1" w:rsidP="00EC58BD">
      <w:pPr>
        <w:pStyle w:val="Ttulo1"/>
        <w:numPr>
          <w:ilvl w:val="0"/>
          <w:numId w:val="35"/>
        </w:numPr>
        <w:spacing w:line="480" w:lineRule="auto"/>
        <w:jc w:val="both"/>
        <w:rPr>
          <w:rFonts w:eastAsia="Times New Roman"/>
          <w:lang w:val="es-ES_tradnl"/>
        </w:rPr>
      </w:pPr>
      <w:r>
        <w:rPr>
          <w:lang w:val="es-ES_tradnl"/>
        </w:rPr>
        <w:t>creación tablas.</w:t>
      </w:r>
    </w:p>
    <w:p w14:paraId="55C11DD0" w14:textId="2CE8731B" w:rsidR="00DC6378" w:rsidRDefault="00DC6378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En este apartado vamos a ver</w:t>
      </w:r>
      <w:r w:rsidR="005743D1">
        <w:rPr>
          <w:rFonts w:eastAsia="Times New Roman"/>
          <w:lang w:val="es-ES_tradnl"/>
        </w:rPr>
        <w:t xml:space="preserve"> </w:t>
      </w:r>
      <w:r>
        <w:rPr>
          <w:rFonts w:eastAsia="Times New Roman"/>
          <w:lang w:val="es-ES_tradnl"/>
        </w:rPr>
        <w:t xml:space="preserve">cómo creamos las tablas y los diferentes tipos de datos </w:t>
      </w:r>
      <w:r w:rsidR="006C1548">
        <w:rPr>
          <w:rFonts w:eastAsia="Times New Roman"/>
          <w:lang w:val="es-ES_tradnl"/>
        </w:rPr>
        <w:t>para nuestra base de datos.</w:t>
      </w:r>
    </w:p>
    <w:p w14:paraId="0B41A73B" w14:textId="20E7BEF8" w:rsidR="00DC6378" w:rsidRDefault="00792892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Para empezar, </w:t>
      </w:r>
      <w:r w:rsidR="00DC6378">
        <w:rPr>
          <w:rFonts w:eastAsia="Times New Roman"/>
          <w:lang w:val="es-ES_tradnl"/>
        </w:rPr>
        <w:t>vamos a declarar cuales serían las principales tablas que tendríamos que distinguir en nuestra base de datos.</w:t>
      </w:r>
    </w:p>
    <w:p w14:paraId="60B0AAD0" w14:textId="5F041126" w:rsidR="00080755" w:rsidRPr="00DC6378" w:rsidRDefault="00DC6378" w:rsidP="00EC58BD">
      <w:pPr>
        <w:spacing w:line="480" w:lineRule="auto"/>
        <w:jc w:val="both"/>
        <w:rPr>
          <w:rFonts w:eastAsia="Times New Roman"/>
          <w:lang w:val="es-ES_tradnl"/>
        </w:rPr>
      </w:pPr>
      <w:r w:rsidRPr="00DC6378">
        <w:rPr>
          <w:rFonts w:eastAsia="Times New Roman"/>
          <w:lang w:val="es-ES_tradnl"/>
        </w:rPr>
        <w:t>Las tablas s</w:t>
      </w:r>
      <w:r>
        <w:rPr>
          <w:rFonts w:eastAsia="Times New Roman"/>
          <w:lang w:val="es-ES_tradnl"/>
        </w:rPr>
        <w:t>erían</w:t>
      </w:r>
      <w:r w:rsidRPr="00DC6378">
        <w:rPr>
          <w:rFonts w:eastAsia="Times New Roman"/>
          <w:lang w:val="es-ES_tradnl"/>
        </w:rPr>
        <w:t>:</w:t>
      </w:r>
    </w:p>
    <w:p w14:paraId="38CB9A5F" w14:textId="2FBF7BBF" w:rsidR="00AC7539" w:rsidRPr="00DC6378" w:rsidRDefault="00DC6378" w:rsidP="00EC58BD">
      <w:pPr>
        <w:spacing w:line="480" w:lineRule="auto"/>
        <w:ind w:left="720"/>
        <w:jc w:val="both"/>
        <w:rPr>
          <w:rFonts w:eastAsia="Times New Roman"/>
          <w:lang w:val="es-ES_tradnl"/>
        </w:rPr>
      </w:pPr>
      <w:r w:rsidRPr="00DC6378">
        <w:rPr>
          <w:rFonts w:eastAsia="Times New Roman"/>
          <w:lang w:val="es-ES_tradnl"/>
        </w:rPr>
        <w:t>•</w:t>
      </w:r>
      <w:r w:rsidRPr="00DC6378">
        <w:rPr>
          <w:rFonts w:eastAsia="Times New Roman"/>
          <w:lang w:val="es-ES_tradnl"/>
        </w:rPr>
        <w:tab/>
        <w:t>Tabla “Usuario”</w:t>
      </w:r>
      <w:r w:rsidR="00AC7539">
        <w:rPr>
          <w:rFonts w:eastAsia="Times New Roman"/>
          <w:lang w:val="es-ES_tradnl"/>
        </w:rPr>
        <w:t xml:space="preserve"> donde vamos a </w:t>
      </w:r>
      <w:r w:rsidR="00C2674F">
        <w:rPr>
          <w:rFonts w:eastAsia="Times New Roman"/>
          <w:lang w:val="es-ES_tradnl"/>
        </w:rPr>
        <w:t>registrar</w:t>
      </w:r>
      <w:r w:rsidR="00AC7539">
        <w:rPr>
          <w:rFonts w:eastAsia="Times New Roman"/>
          <w:lang w:val="es-ES_tradnl"/>
        </w:rPr>
        <w:t xml:space="preserve"> a todos los usuarios registrados en la aplicación.</w:t>
      </w:r>
    </w:p>
    <w:p w14:paraId="44FA5671" w14:textId="5F131218" w:rsidR="00AC7539" w:rsidRPr="00DC6378" w:rsidRDefault="00DC6378" w:rsidP="00EC58BD">
      <w:pPr>
        <w:spacing w:line="480" w:lineRule="auto"/>
        <w:ind w:left="720"/>
        <w:jc w:val="both"/>
        <w:rPr>
          <w:rFonts w:eastAsia="Times New Roman"/>
          <w:lang w:val="es-ES_tradnl"/>
        </w:rPr>
      </w:pPr>
      <w:r w:rsidRPr="00DC6378">
        <w:rPr>
          <w:rFonts w:eastAsia="Times New Roman"/>
          <w:lang w:val="es-ES_tradnl"/>
        </w:rPr>
        <w:t>•</w:t>
      </w:r>
      <w:r w:rsidRPr="00DC6378">
        <w:rPr>
          <w:rFonts w:eastAsia="Times New Roman"/>
          <w:lang w:val="es-ES_tradnl"/>
        </w:rPr>
        <w:tab/>
        <w:t>Tabla “Suscripción”</w:t>
      </w:r>
      <w:r w:rsidR="00AC7539">
        <w:rPr>
          <w:rFonts w:eastAsia="Times New Roman"/>
          <w:lang w:val="es-ES_tradnl"/>
        </w:rPr>
        <w:t xml:space="preserve"> donde vamos a registrar el tipo de suscripción de cada usuario y a su vez, </w:t>
      </w:r>
      <w:r w:rsidR="00C2674F">
        <w:rPr>
          <w:rFonts w:eastAsia="Times New Roman"/>
          <w:lang w:val="es-ES_tradnl"/>
        </w:rPr>
        <w:t>reunir más datos del usuario.</w:t>
      </w:r>
    </w:p>
    <w:p w14:paraId="029FC2D1" w14:textId="1A7A77A8" w:rsidR="00AC7539" w:rsidRPr="00DC6378" w:rsidRDefault="00DC6378" w:rsidP="00EC58BD">
      <w:pPr>
        <w:spacing w:line="480" w:lineRule="auto"/>
        <w:ind w:left="720"/>
        <w:jc w:val="both"/>
        <w:rPr>
          <w:rFonts w:eastAsia="Times New Roman"/>
          <w:lang w:val="es-ES_tradnl"/>
        </w:rPr>
      </w:pPr>
      <w:r w:rsidRPr="00DC6378">
        <w:rPr>
          <w:rFonts w:eastAsia="Times New Roman"/>
          <w:lang w:val="es-ES_tradnl"/>
        </w:rPr>
        <w:t>•</w:t>
      </w:r>
      <w:r w:rsidRPr="00DC6378">
        <w:rPr>
          <w:rFonts w:eastAsia="Times New Roman"/>
          <w:lang w:val="es-ES_tradnl"/>
        </w:rPr>
        <w:tab/>
        <w:t>Tabla “Biblioteca”</w:t>
      </w:r>
      <w:r w:rsidR="00AC7539">
        <w:rPr>
          <w:rFonts w:eastAsia="Times New Roman"/>
          <w:lang w:val="es-ES_tradnl"/>
        </w:rPr>
        <w:t xml:space="preserve"> donde vamos a </w:t>
      </w:r>
      <w:r w:rsidR="00C2674F">
        <w:rPr>
          <w:rFonts w:eastAsia="Times New Roman"/>
          <w:lang w:val="es-ES_tradnl"/>
        </w:rPr>
        <w:t>registrar todas las bibliotecas personales de todos los usuarios.</w:t>
      </w:r>
    </w:p>
    <w:p w14:paraId="438F97F0" w14:textId="54177CC4" w:rsidR="00AC7539" w:rsidRPr="00DC6378" w:rsidRDefault="00DC6378" w:rsidP="00EC58BD">
      <w:pPr>
        <w:spacing w:line="480" w:lineRule="auto"/>
        <w:ind w:left="720"/>
        <w:jc w:val="both"/>
        <w:rPr>
          <w:rFonts w:eastAsia="Times New Roman"/>
          <w:lang w:val="es-ES_tradnl"/>
        </w:rPr>
      </w:pPr>
      <w:r w:rsidRPr="00DC6378">
        <w:rPr>
          <w:rFonts w:eastAsia="Times New Roman"/>
          <w:lang w:val="es-ES_tradnl"/>
        </w:rPr>
        <w:t>•</w:t>
      </w:r>
      <w:r w:rsidRPr="00DC6378">
        <w:rPr>
          <w:rFonts w:eastAsia="Times New Roman"/>
          <w:lang w:val="es-ES_tradnl"/>
        </w:rPr>
        <w:tab/>
        <w:t>Tabla “Historial”</w:t>
      </w:r>
      <w:r w:rsidR="00AC7539">
        <w:rPr>
          <w:rFonts w:eastAsia="Times New Roman"/>
          <w:lang w:val="es-ES_tradnl"/>
        </w:rPr>
        <w:t xml:space="preserve"> donde se </w:t>
      </w:r>
      <w:r w:rsidR="00C2674F">
        <w:rPr>
          <w:rFonts w:eastAsia="Times New Roman"/>
          <w:lang w:val="es-ES_tradnl"/>
        </w:rPr>
        <w:t>vamos a registrar el cajón “historial” de cada usuario.</w:t>
      </w:r>
    </w:p>
    <w:p w14:paraId="14D6DF00" w14:textId="7B308010" w:rsidR="00AC7539" w:rsidRPr="00DC6378" w:rsidRDefault="00DC6378" w:rsidP="00EC58BD">
      <w:pPr>
        <w:spacing w:line="480" w:lineRule="auto"/>
        <w:ind w:left="720"/>
        <w:jc w:val="both"/>
        <w:rPr>
          <w:rFonts w:eastAsia="Times New Roman"/>
          <w:lang w:val="es-ES_tradnl"/>
        </w:rPr>
      </w:pPr>
      <w:r w:rsidRPr="00DC6378">
        <w:rPr>
          <w:rFonts w:eastAsia="Times New Roman"/>
          <w:lang w:val="es-ES_tradnl"/>
        </w:rPr>
        <w:t>•</w:t>
      </w:r>
      <w:r w:rsidRPr="00DC6378">
        <w:rPr>
          <w:rFonts w:eastAsia="Times New Roman"/>
          <w:lang w:val="es-ES_tradnl"/>
        </w:rPr>
        <w:tab/>
        <w:t>Tabla “Playlist”</w:t>
      </w:r>
      <w:r w:rsidR="00AC7539">
        <w:rPr>
          <w:rFonts w:eastAsia="Times New Roman"/>
          <w:lang w:val="es-ES_tradnl"/>
        </w:rPr>
        <w:t xml:space="preserve"> donde </w:t>
      </w:r>
      <w:r w:rsidR="00C2674F">
        <w:rPr>
          <w:rFonts w:eastAsia="Times New Roman"/>
          <w:lang w:val="es-ES_tradnl"/>
        </w:rPr>
        <w:t>vamos a registrar los distintos tipos de playlists de los usuarios con las canciones o podcasts que contienen.</w:t>
      </w:r>
    </w:p>
    <w:p w14:paraId="6F1A1BF7" w14:textId="0062E6A9" w:rsidR="00AC7539" w:rsidRDefault="00DC6378" w:rsidP="00EC58BD">
      <w:pPr>
        <w:spacing w:line="480" w:lineRule="auto"/>
        <w:ind w:left="720"/>
        <w:jc w:val="both"/>
        <w:rPr>
          <w:rFonts w:eastAsia="Times New Roman"/>
          <w:lang w:val="es-ES_tradnl"/>
        </w:rPr>
      </w:pPr>
      <w:r w:rsidRPr="00DC6378">
        <w:rPr>
          <w:rFonts w:eastAsia="Times New Roman"/>
          <w:lang w:val="es-ES_tradnl"/>
        </w:rPr>
        <w:t>•</w:t>
      </w:r>
      <w:r w:rsidRPr="00DC6378">
        <w:rPr>
          <w:rFonts w:eastAsia="Times New Roman"/>
          <w:lang w:val="es-ES_tradnl"/>
        </w:rPr>
        <w:tab/>
        <w:t>Tabla “</w:t>
      </w:r>
      <w:r w:rsidR="00080755">
        <w:rPr>
          <w:rFonts w:eastAsia="Times New Roman"/>
          <w:lang w:val="es-ES_tradnl"/>
        </w:rPr>
        <w:t>Discos</w:t>
      </w:r>
      <w:r w:rsidR="00C2674F">
        <w:rPr>
          <w:rFonts w:eastAsia="Times New Roman"/>
          <w:lang w:val="es-ES_tradnl"/>
        </w:rPr>
        <w:t xml:space="preserve">” </w:t>
      </w:r>
      <w:r w:rsidR="00914862">
        <w:rPr>
          <w:rFonts w:eastAsia="Times New Roman"/>
          <w:lang w:val="es-ES_tradnl"/>
        </w:rPr>
        <w:t xml:space="preserve">donde vamos a almacenar </w:t>
      </w:r>
      <w:r w:rsidR="00080755">
        <w:rPr>
          <w:rFonts w:eastAsia="Times New Roman"/>
          <w:lang w:val="es-ES_tradnl"/>
        </w:rPr>
        <w:t xml:space="preserve">todos los álbumes, </w:t>
      </w:r>
      <w:proofErr w:type="spellStart"/>
      <w:r w:rsidR="00080755">
        <w:rPr>
          <w:rFonts w:eastAsia="Times New Roman"/>
          <w:lang w:val="es-ES_tradnl"/>
        </w:rPr>
        <w:t>ep’s</w:t>
      </w:r>
      <w:proofErr w:type="spellEnd"/>
      <w:r w:rsidR="00080755">
        <w:rPr>
          <w:rFonts w:eastAsia="Times New Roman"/>
          <w:lang w:val="es-ES_tradnl"/>
        </w:rPr>
        <w:t xml:space="preserve"> o singles que podemos escuchar hasta la fecha en la aplicación.</w:t>
      </w:r>
    </w:p>
    <w:p w14:paraId="7D6BFBD2" w14:textId="352F64F5" w:rsidR="00080755" w:rsidRPr="00080755" w:rsidRDefault="00080755" w:rsidP="00EC58BD">
      <w:pPr>
        <w:spacing w:line="480" w:lineRule="auto"/>
        <w:ind w:left="720"/>
        <w:jc w:val="both"/>
        <w:rPr>
          <w:rFonts w:eastAsia="Times New Roman"/>
          <w:u w:val="single"/>
          <w:lang w:val="es-ES_tradnl"/>
        </w:rPr>
      </w:pPr>
      <w:r w:rsidRPr="00DC6378">
        <w:rPr>
          <w:rFonts w:eastAsia="Times New Roman"/>
          <w:lang w:val="es-ES_tradnl"/>
        </w:rPr>
        <w:t>•</w:t>
      </w:r>
      <w:r w:rsidRPr="00DC6378">
        <w:rPr>
          <w:rFonts w:eastAsia="Times New Roman"/>
          <w:lang w:val="es-ES_tradnl"/>
        </w:rPr>
        <w:tab/>
        <w:t>Tabla “</w:t>
      </w:r>
      <w:r>
        <w:rPr>
          <w:rFonts w:eastAsia="Times New Roman"/>
          <w:lang w:val="es-ES_tradnl"/>
        </w:rPr>
        <w:t>Canciones” donde vamos a almacenar cada una de las canciones de todos esos discos.</w:t>
      </w:r>
    </w:p>
    <w:p w14:paraId="6FE1030D" w14:textId="57AFD3FB" w:rsidR="00DC6378" w:rsidRDefault="00DC6378" w:rsidP="00EC58BD">
      <w:pPr>
        <w:spacing w:line="480" w:lineRule="auto"/>
        <w:ind w:left="720"/>
        <w:jc w:val="both"/>
        <w:rPr>
          <w:rFonts w:eastAsia="Times New Roman"/>
          <w:lang w:val="es-ES_tradnl"/>
        </w:rPr>
      </w:pPr>
      <w:r w:rsidRPr="00DC6378">
        <w:rPr>
          <w:rFonts w:eastAsia="Times New Roman"/>
          <w:lang w:val="es-ES_tradnl"/>
        </w:rPr>
        <w:t>•</w:t>
      </w:r>
      <w:r w:rsidRPr="00DC6378">
        <w:rPr>
          <w:rFonts w:eastAsia="Times New Roman"/>
          <w:lang w:val="es-ES_tradnl"/>
        </w:rPr>
        <w:tab/>
        <w:t>Tabla “Podcast”</w:t>
      </w:r>
      <w:r w:rsidR="00AC7539">
        <w:rPr>
          <w:rFonts w:eastAsia="Times New Roman"/>
          <w:lang w:val="es-ES_tradnl"/>
        </w:rPr>
        <w:t xml:space="preserve"> donde vamos a almacenar todos los podcasts disponibles para escuchar en la aplicación.</w:t>
      </w:r>
    </w:p>
    <w:p w14:paraId="0F642AC4" w14:textId="77777777" w:rsidR="00AC7539" w:rsidRDefault="00AC7539" w:rsidP="00EC58BD">
      <w:pPr>
        <w:spacing w:line="480" w:lineRule="auto"/>
        <w:ind w:left="720"/>
        <w:jc w:val="both"/>
        <w:rPr>
          <w:rFonts w:eastAsia="Times New Roman"/>
          <w:lang w:val="es-ES_tradnl"/>
        </w:rPr>
      </w:pPr>
    </w:p>
    <w:p w14:paraId="34EF340C" w14:textId="77777777" w:rsidR="00C2674F" w:rsidRDefault="00C2674F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187DB940" w14:textId="7E9133A7" w:rsidR="005743D1" w:rsidRDefault="00DC6378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Una vez, distinguidas claramente l</w:t>
      </w:r>
      <w:r w:rsidR="006C1548">
        <w:rPr>
          <w:rFonts w:eastAsia="Times New Roman"/>
          <w:lang w:val="es-ES_tradnl"/>
        </w:rPr>
        <w:t>as tablas con las que vamos a trabajar</w:t>
      </w:r>
      <w:r w:rsidR="00AC7539">
        <w:rPr>
          <w:rFonts w:eastAsia="Times New Roman"/>
          <w:lang w:val="es-ES_tradnl"/>
        </w:rPr>
        <w:t xml:space="preserve"> y su función dentro de la BBDD</w:t>
      </w:r>
      <w:r w:rsidR="006C1548">
        <w:rPr>
          <w:rFonts w:eastAsia="Times New Roman"/>
          <w:lang w:val="es-ES_tradnl"/>
        </w:rPr>
        <w:t>, ahora necesitamos</w:t>
      </w:r>
      <w:r w:rsidR="00792892">
        <w:rPr>
          <w:rFonts w:eastAsia="Times New Roman"/>
          <w:lang w:val="es-ES_tradnl"/>
        </w:rPr>
        <w:t xml:space="preserve"> declarar cada campo y tipo de dato que va a contener cada tabla.</w:t>
      </w:r>
    </w:p>
    <w:p w14:paraId="5FFF82C0" w14:textId="77777777" w:rsidR="00792892" w:rsidRPr="009A701B" w:rsidRDefault="00792892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7C79F10" w14:textId="4A084A31" w:rsidR="006C1548" w:rsidRDefault="00792892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La </w:t>
      </w:r>
      <w:r w:rsidR="006C1548">
        <w:rPr>
          <w:rFonts w:eastAsia="Times New Roman"/>
          <w:lang w:val="es-ES_tradnl"/>
        </w:rPr>
        <w:t xml:space="preserve">tabla “Usuario” </w:t>
      </w:r>
      <w:r>
        <w:rPr>
          <w:rFonts w:eastAsia="Times New Roman"/>
          <w:lang w:val="es-ES_tradnl"/>
        </w:rPr>
        <w:t>tendría</w:t>
      </w:r>
      <w:r w:rsidR="00AC7539">
        <w:rPr>
          <w:rFonts w:eastAsia="Times New Roman"/>
          <w:lang w:val="es-ES_tradnl"/>
        </w:rPr>
        <w:t xml:space="preserve"> </w:t>
      </w:r>
      <w:r>
        <w:rPr>
          <w:rFonts w:eastAsia="Times New Roman"/>
          <w:lang w:val="es-ES_tradnl"/>
        </w:rPr>
        <w:t>estos campos:</w:t>
      </w:r>
    </w:p>
    <w:p w14:paraId="3CE020DE" w14:textId="4D50CF90" w:rsidR="00792892" w:rsidRPr="00CB4467" w:rsidRDefault="00CB4467" w:rsidP="00EC58BD">
      <w:pPr>
        <w:pStyle w:val="Citadestacada"/>
        <w:spacing w:line="480" w:lineRule="auto"/>
        <w:jc w:val="both"/>
        <w:rPr>
          <w:lang w:val="es-ES_tradnl"/>
        </w:rPr>
      </w:pPr>
      <w:r w:rsidRPr="00CB4467">
        <w:rPr>
          <w:noProof/>
          <w:lang w:val="es-ES_tradnl"/>
        </w:rPr>
        <w:drawing>
          <wp:inline distT="0" distB="0" distL="0" distR="0" wp14:anchorId="4928F285" wp14:editId="1EE87944">
            <wp:extent cx="5057777" cy="1371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509" cy="13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BEF9" w14:textId="17C2CB8D" w:rsidR="00EB48FB" w:rsidRDefault="00792892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La tabla “Suscripción” tendría estos campos:</w:t>
      </w:r>
    </w:p>
    <w:p w14:paraId="2F893804" w14:textId="08CD5D8D" w:rsidR="00EB48FB" w:rsidRPr="00D7580C" w:rsidRDefault="00596337" w:rsidP="00EC58BD">
      <w:pPr>
        <w:pStyle w:val="Citadestacada"/>
        <w:spacing w:line="480" w:lineRule="auto"/>
        <w:jc w:val="both"/>
        <w:rPr>
          <w:lang w:val="es-ES_tradnl"/>
        </w:rPr>
      </w:pPr>
      <w:r w:rsidRPr="00596337">
        <w:rPr>
          <w:rFonts w:eastAsia="Times New Roman"/>
          <w:lang w:val="es-ES_tradnl"/>
        </w:rPr>
        <w:drawing>
          <wp:inline distT="0" distB="0" distL="0" distR="0" wp14:anchorId="498A99E0" wp14:editId="1363CD91">
            <wp:extent cx="5227983" cy="15335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128" cy="15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CEF7" w14:textId="06C753F6" w:rsidR="00EB48FB" w:rsidRDefault="00EB48FB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27ECB632" w14:textId="1DAD5EC9" w:rsidR="00CB4467" w:rsidRDefault="00CB4467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5A8643DF" w14:textId="77777777" w:rsidR="00CB4467" w:rsidRDefault="00CB4467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63788C75" w14:textId="77777777" w:rsidR="00CB4467" w:rsidRDefault="00CB4467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278169F4" w14:textId="77777777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004B1C8" w14:textId="77777777" w:rsidR="00A62171" w:rsidRDefault="00A62171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625FCE67" w14:textId="36C649A9" w:rsidR="00EB48FB" w:rsidRDefault="00EB48FB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La tabla “Biblioteca” tendría estos campos:</w:t>
      </w:r>
    </w:p>
    <w:p w14:paraId="1220A041" w14:textId="70B7915F" w:rsidR="00D94A7C" w:rsidRPr="00CB4467" w:rsidRDefault="00CB4467" w:rsidP="00EC58BD">
      <w:pPr>
        <w:pStyle w:val="Citadestacada"/>
        <w:spacing w:line="480" w:lineRule="auto"/>
        <w:jc w:val="both"/>
        <w:rPr>
          <w:lang w:val="es-ES_tradnl"/>
        </w:rPr>
      </w:pPr>
      <w:r w:rsidRPr="00CB4467">
        <w:rPr>
          <w:noProof/>
          <w:lang w:val="es-ES_tradnl"/>
        </w:rPr>
        <w:drawing>
          <wp:inline distT="0" distB="0" distL="0" distR="0" wp14:anchorId="54E2ABD7" wp14:editId="66791833">
            <wp:extent cx="5219700" cy="1047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857" cy="10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2DE1" w14:textId="151029A9" w:rsidR="00EB48FB" w:rsidRDefault="00EB48FB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La tabla “Historial” tendría estos campos:</w:t>
      </w:r>
    </w:p>
    <w:p w14:paraId="73E5B0AB" w14:textId="6366F65D" w:rsidR="00D94A7C" w:rsidRPr="00CB4467" w:rsidRDefault="00CB4467" w:rsidP="00EC58BD">
      <w:pPr>
        <w:pStyle w:val="Citadestacada"/>
        <w:spacing w:line="480" w:lineRule="auto"/>
        <w:jc w:val="both"/>
        <w:rPr>
          <w:lang w:val="es-ES_tradnl"/>
        </w:rPr>
      </w:pPr>
      <w:r w:rsidRPr="00CB4467">
        <w:rPr>
          <w:noProof/>
          <w:lang w:val="es-ES_tradnl"/>
        </w:rPr>
        <w:drawing>
          <wp:inline distT="0" distB="0" distL="0" distR="0" wp14:anchorId="57847CA4" wp14:editId="27D89868">
            <wp:extent cx="5257800" cy="10026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3473" w14:textId="7D6D6565" w:rsidR="00EB48FB" w:rsidRDefault="00EB48FB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La tabla “Playlist” tendría estos campos:</w:t>
      </w:r>
    </w:p>
    <w:p w14:paraId="5FD4C551" w14:textId="0E5A6760" w:rsidR="00EB48FB" w:rsidRPr="00D7580C" w:rsidRDefault="00CB4467" w:rsidP="00EC58BD">
      <w:pPr>
        <w:pStyle w:val="Citadestacada"/>
        <w:spacing w:line="480" w:lineRule="auto"/>
        <w:jc w:val="both"/>
        <w:rPr>
          <w:lang w:val="es-ES_tradnl"/>
        </w:rPr>
      </w:pPr>
      <w:r w:rsidRPr="00CB4467">
        <w:rPr>
          <w:noProof/>
          <w:lang w:val="es-ES_tradnl"/>
        </w:rPr>
        <w:drawing>
          <wp:inline distT="0" distB="0" distL="0" distR="0" wp14:anchorId="3D3C7882" wp14:editId="1FEA0B13">
            <wp:extent cx="5229225" cy="253428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8E58" w14:textId="77777777" w:rsidR="00EB48FB" w:rsidRDefault="00EB48FB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051EC2BB" w14:textId="77777777" w:rsidR="00CB4467" w:rsidRDefault="00CB4467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73B783E" w14:textId="22B14131" w:rsidR="00EB48FB" w:rsidRDefault="00EB48FB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La tabla “</w:t>
      </w:r>
      <w:r w:rsidR="00080755">
        <w:rPr>
          <w:rFonts w:eastAsia="Times New Roman"/>
          <w:lang w:val="es-ES_tradnl"/>
        </w:rPr>
        <w:t>Discos</w:t>
      </w:r>
      <w:r>
        <w:rPr>
          <w:rFonts w:eastAsia="Times New Roman"/>
          <w:lang w:val="es-ES_tradnl"/>
        </w:rPr>
        <w:t>” tendría estos campos:</w:t>
      </w:r>
    </w:p>
    <w:p w14:paraId="4DD77EAB" w14:textId="7F6D1F9D" w:rsidR="00EB48FB" w:rsidRPr="00CB4467" w:rsidRDefault="00CB4467" w:rsidP="00EC58BD">
      <w:pPr>
        <w:pStyle w:val="Citadestacada"/>
        <w:spacing w:line="480" w:lineRule="auto"/>
        <w:jc w:val="both"/>
        <w:rPr>
          <w:lang w:val="es-ES_tradnl"/>
        </w:rPr>
      </w:pPr>
      <w:r w:rsidRPr="00CB4467">
        <w:rPr>
          <w:noProof/>
          <w:lang w:val="es-ES_tradnl"/>
        </w:rPr>
        <w:drawing>
          <wp:inline distT="0" distB="0" distL="0" distR="0" wp14:anchorId="37E9C8B0" wp14:editId="1EC4D005">
            <wp:extent cx="5087060" cy="124794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4F78" w14:textId="77777777" w:rsidR="00080755" w:rsidRDefault="00080755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La tabla “Canciones” tendría estos campos:</w:t>
      </w:r>
    </w:p>
    <w:p w14:paraId="62F2F928" w14:textId="0D8D3054" w:rsidR="00080755" w:rsidRPr="00CB4467" w:rsidRDefault="00CB4467" w:rsidP="00EC58BD">
      <w:pPr>
        <w:pStyle w:val="Citadestacada"/>
        <w:spacing w:line="480" w:lineRule="auto"/>
        <w:jc w:val="both"/>
        <w:rPr>
          <w:lang w:val="es-ES_tradnl"/>
        </w:rPr>
      </w:pPr>
      <w:r w:rsidRPr="00CB4467">
        <w:rPr>
          <w:noProof/>
          <w:lang w:val="es-ES_tradnl"/>
        </w:rPr>
        <w:drawing>
          <wp:inline distT="0" distB="0" distL="0" distR="0" wp14:anchorId="62526413" wp14:editId="17A41A2F">
            <wp:extent cx="5172075" cy="1076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53AA" w14:textId="6940BA80" w:rsidR="00EB48FB" w:rsidRDefault="00EB48FB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La tabla “</w:t>
      </w:r>
      <w:r w:rsidR="008E62EC">
        <w:rPr>
          <w:rFonts w:eastAsia="Times New Roman"/>
          <w:lang w:val="es-ES_tradnl"/>
        </w:rPr>
        <w:t>Podcast</w:t>
      </w:r>
      <w:r>
        <w:rPr>
          <w:rFonts w:eastAsia="Times New Roman"/>
          <w:lang w:val="es-ES_tradnl"/>
        </w:rPr>
        <w:t>” tendría estos campos:</w:t>
      </w:r>
    </w:p>
    <w:p w14:paraId="694D9006" w14:textId="56BD4D29" w:rsidR="00EB48FB" w:rsidRPr="00D7580C" w:rsidRDefault="0067670E" w:rsidP="00EC58BD">
      <w:pPr>
        <w:pStyle w:val="Citadestacada"/>
        <w:spacing w:line="480" w:lineRule="auto"/>
        <w:jc w:val="both"/>
        <w:rPr>
          <w:lang w:val="es-ES_tradnl"/>
        </w:rPr>
      </w:pPr>
      <w:r w:rsidRPr="00CB4467">
        <w:rPr>
          <w:noProof/>
          <w:lang w:val="es-ES_tradnl"/>
        </w:rPr>
        <w:drawing>
          <wp:inline distT="0" distB="0" distL="0" distR="0" wp14:anchorId="3745F33D" wp14:editId="119140BB">
            <wp:extent cx="4991797" cy="111458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237" w14:textId="7C83C347" w:rsidR="005743D1" w:rsidRDefault="005743D1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65E786E8" w14:textId="7E2F65E4" w:rsidR="00CB4467" w:rsidRDefault="00CB4467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B64E671" w14:textId="68E97EC0" w:rsidR="00CB4467" w:rsidRDefault="00CB4467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74F978C" w14:textId="07A41E4A" w:rsidR="00CB4467" w:rsidRDefault="00CB4467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5561861A" w14:textId="2832C6C5" w:rsidR="002740DA" w:rsidRPr="002740DA" w:rsidRDefault="002740DA" w:rsidP="00EC58BD">
      <w:pPr>
        <w:pStyle w:val="Ttulo1"/>
        <w:numPr>
          <w:ilvl w:val="0"/>
          <w:numId w:val="35"/>
        </w:numPr>
        <w:spacing w:line="480" w:lineRule="auto"/>
        <w:jc w:val="both"/>
        <w:rPr>
          <w:rFonts w:eastAsia="Times New Roman"/>
          <w:lang w:val="es-ES_tradnl"/>
        </w:rPr>
      </w:pPr>
      <w:r>
        <w:rPr>
          <w:lang w:val="es-ES_tradnl"/>
        </w:rPr>
        <w:t>MODIFICACIONES.</w:t>
      </w:r>
    </w:p>
    <w:p w14:paraId="7DB9D95D" w14:textId="49A05267" w:rsidR="005743D1" w:rsidRDefault="00161F32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Entonces, una vez definidos los campos con sus tipos de datos y restricciones, vamos a ver </w:t>
      </w:r>
      <w:r w:rsidR="008045BE">
        <w:rPr>
          <w:rFonts w:eastAsia="Times New Roman"/>
          <w:lang w:val="es-ES_tradnl"/>
        </w:rPr>
        <w:t>cómo</w:t>
      </w:r>
      <w:r>
        <w:rPr>
          <w:rFonts w:eastAsia="Times New Roman"/>
          <w:lang w:val="es-ES_tradnl"/>
        </w:rPr>
        <w:t xml:space="preserve"> podemos aplicar algún tipo de modificación </w:t>
      </w:r>
      <w:r w:rsidR="00D33172">
        <w:rPr>
          <w:rFonts w:eastAsia="Times New Roman"/>
          <w:lang w:val="es-ES_tradnl"/>
        </w:rPr>
        <w:t>para que todos los números de teléfono o</w:t>
      </w:r>
      <w:r w:rsidR="002740DA">
        <w:rPr>
          <w:rFonts w:eastAsia="Times New Roman"/>
          <w:lang w:val="es-ES_tradnl"/>
        </w:rPr>
        <w:t xml:space="preserve"> los correos electrónicos sigan una estructura.</w:t>
      </w:r>
    </w:p>
    <w:p w14:paraId="7A4A699E" w14:textId="7AF9514A" w:rsidR="002740DA" w:rsidRDefault="003C7CB9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Vamos a aplicar </w:t>
      </w:r>
      <w:r w:rsidR="00C74BD8">
        <w:rPr>
          <w:rFonts w:eastAsia="Times New Roman"/>
          <w:lang w:val="es-ES_tradnl"/>
        </w:rPr>
        <w:t xml:space="preserve">modificaciones </w:t>
      </w:r>
      <w:r w:rsidR="00DD4538">
        <w:rPr>
          <w:rFonts w:eastAsia="Times New Roman"/>
          <w:lang w:val="es-ES_tradnl"/>
        </w:rPr>
        <w:t>para ciertos campos en las tablas Usuario y Suscripción.</w:t>
      </w:r>
    </w:p>
    <w:p w14:paraId="49B07566" w14:textId="77777777" w:rsidR="00DD4538" w:rsidRPr="00DD4538" w:rsidRDefault="00DD4538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53E4273" w14:textId="2D8F225B" w:rsidR="002740DA" w:rsidRDefault="002740DA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Para estas restricciones vamos a utilizar </w:t>
      </w:r>
      <w:r w:rsidR="0067670E">
        <w:rPr>
          <w:rFonts w:eastAsia="Times New Roman"/>
          <w:lang w:val="es-ES_tradnl"/>
        </w:rPr>
        <w:t>la sentencia</w:t>
      </w:r>
      <w:r w:rsidR="0067670E" w:rsidRPr="0067670E">
        <w:rPr>
          <w:rFonts w:eastAsia="Times New Roman"/>
          <w:b/>
          <w:bCs/>
          <w:lang w:val="es-ES_tradnl"/>
        </w:rPr>
        <w:t xml:space="preserve"> ALTER TABLE</w:t>
      </w:r>
      <w:r w:rsidR="0067670E">
        <w:rPr>
          <w:rFonts w:eastAsia="Times New Roman"/>
          <w:b/>
          <w:bCs/>
          <w:lang w:val="es-ES_tradnl"/>
        </w:rPr>
        <w:t xml:space="preserve"> </w:t>
      </w:r>
      <w:r w:rsidR="0067670E">
        <w:rPr>
          <w:rFonts w:eastAsia="Times New Roman"/>
          <w:lang w:val="es-ES_tradnl"/>
        </w:rPr>
        <w:t>para modificar la estructura de una tabla que ya existe.</w:t>
      </w:r>
    </w:p>
    <w:p w14:paraId="6725D387" w14:textId="69EDD5EB" w:rsidR="0067670E" w:rsidRDefault="0067670E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Para añadir una nueva restricción </w:t>
      </w:r>
      <w:r w:rsidR="00EA0551">
        <w:rPr>
          <w:rFonts w:eastAsia="Times New Roman"/>
          <w:lang w:val="es-ES_tradnl"/>
        </w:rPr>
        <w:t>lo vamos a realizar siempre con esta estructura</w:t>
      </w:r>
      <w:r>
        <w:rPr>
          <w:rFonts w:eastAsia="Times New Roman"/>
          <w:lang w:val="es-ES_tradnl"/>
        </w:rPr>
        <w:t>:</w:t>
      </w:r>
    </w:p>
    <w:p w14:paraId="643474FB" w14:textId="77777777" w:rsidR="008950EB" w:rsidRDefault="008950EB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21DCC729" w14:textId="20BA78F1" w:rsidR="0067670E" w:rsidRDefault="0067670E" w:rsidP="00EC58BD">
      <w:pPr>
        <w:spacing w:line="480" w:lineRule="auto"/>
        <w:jc w:val="center"/>
        <w:rPr>
          <w:rFonts w:eastAsia="Times New Roman"/>
          <w:lang w:val="es-ES_tradnl"/>
        </w:rPr>
      </w:pPr>
      <w:r w:rsidRPr="0067670E">
        <w:rPr>
          <w:rFonts w:eastAsia="Times New Roman"/>
          <w:noProof/>
          <w:lang w:val="es-ES_tradnl"/>
        </w:rPr>
        <w:drawing>
          <wp:inline distT="0" distB="0" distL="0" distR="0" wp14:anchorId="1C321587" wp14:editId="48708C12">
            <wp:extent cx="4258269" cy="31436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6655" w14:textId="4FFED9EA" w:rsidR="0067670E" w:rsidRDefault="0067670E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EFAC1CB" w14:textId="74E97623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B662469" w14:textId="588FA82F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1A33FD53" w14:textId="578A225B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6954E8A7" w14:textId="796E4893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16E31D8D" w14:textId="21F15E4D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3BB6CAA" w14:textId="0844948C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A0369B8" w14:textId="1194AB17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953E50C" w14:textId="77777777" w:rsidR="00DD4538" w:rsidRDefault="00DD4538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1287DF2D" w14:textId="366E8793" w:rsidR="0067670E" w:rsidRDefault="0067670E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Añadimos la siguiente restricción para el nombre de usuario:</w:t>
      </w:r>
    </w:p>
    <w:p w14:paraId="4EEDB90B" w14:textId="259E47BB" w:rsidR="0067670E" w:rsidRPr="00D7580C" w:rsidRDefault="0067670E" w:rsidP="00EC58BD">
      <w:pPr>
        <w:pStyle w:val="Citadestacada"/>
        <w:spacing w:line="480" w:lineRule="auto"/>
        <w:jc w:val="both"/>
        <w:rPr>
          <w:lang w:val="es-ES_tradnl"/>
        </w:rPr>
      </w:pPr>
      <w:r w:rsidRPr="0067670E">
        <w:rPr>
          <w:noProof/>
          <w:lang w:val="es-ES_tradnl"/>
        </w:rPr>
        <w:drawing>
          <wp:inline distT="0" distB="0" distL="0" distR="0" wp14:anchorId="443284EF" wp14:editId="409CCDC9">
            <wp:extent cx="5153025" cy="436880"/>
            <wp:effectExtent l="0" t="0" r="9525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1CCB" w14:textId="77777777" w:rsidR="0067670E" w:rsidRDefault="0067670E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42AF81B" w14:textId="3D5FC2FC" w:rsidR="0067670E" w:rsidRDefault="0067670E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Con esta restricción estamos indicando que el nombre de Usuario tiene que empezar sí o sí con una letra mayúscula, y después </w:t>
      </w:r>
      <w:r w:rsidR="00EA0551">
        <w:rPr>
          <w:rFonts w:eastAsia="Times New Roman"/>
          <w:lang w:val="es-ES_tradnl"/>
        </w:rPr>
        <w:t xml:space="preserve">especificamos que puede seguir hasta el final de la cadena, con el operador +$, con la clase de caracteres </w:t>
      </w:r>
      <w:proofErr w:type="gramStart"/>
      <w:r w:rsidR="00EA0551" w:rsidRPr="00EA0551">
        <w:rPr>
          <w:rFonts w:eastAsia="Times New Roman"/>
          <w:i/>
          <w:iCs/>
          <w:lang w:val="es-ES_tradnl"/>
        </w:rPr>
        <w:t>[:</w:t>
      </w:r>
      <w:proofErr w:type="spellStart"/>
      <w:r w:rsidR="00EA0551" w:rsidRPr="00EA0551">
        <w:rPr>
          <w:rFonts w:eastAsia="Times New Roman"/>
          <w:i/>
          <w:iCs/>
          <w:lang w:val="es-ES_tradnl"/>
        </w:rPr>
        <w:t>graph</w:t>
      </w:r>
      <w:proofErr w:type="spellEnd"/>
      <w:proofErr w:type="gramEnd"/>
      <w:r w:rsidR="00EA0551" w:rsidRPr="00EA0551">
        <w:rPr>
          <w:rFonts w:eastAsia="Times New Roman"/>
          <w:i/>
          <w:iCs/>
          <w:lang w:val="es-ES_tradnl"/>
        </w:rPr>
        <w:t>:]</w:t>
      </w:r>
      <w:r w:rsidR="00EA0551">
        <w:rPr>
          <w:rFonts w:eastAsia="Times New Roman"/>
          <w:lang w:val="es-ES_tradnl"/>
        </w:rPr>
        <w:t xml:space="preserve"> que incluye letras mayúsculas, minúsculas, números y hasta signos de puntuación, como guiones, barras bajas, etc. </w:t>
      </w:r>
    </w:p>
    <w:p w14:paraId="06D310C4" w14:textId="085B8D7F" w:rsidR="007010FA" w:rsidRDefault="00EA0551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Entonces, aplicamos la restricción en nuestra base de datos y vamos a comprobar que esta funciona correctamente.</w:t>
      </w:r>
    </w:p>
    <w:p w14:paraId="79D35DC8" w14:textId="65A09A99" w:rsidR="008950EB" w:rsidRDefault="008950EB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382536B" w14:textId="39A85D2A" w:rsidR="008950EB" w:rsidRDefault="00EA0551" w:rsidP="00EC58BD">
      <w:pPr>
        <w:spacing w:line="480" w:lineRule="auto"/>
        <w:jc w:val="both"/>
        <w:rPr>
          <w:rFonts w:eastAsia="Times New Roman"/>
          <w:lang w:val="es-ES_tradnl"/>
        </w:rPr>
      </w:pPr>
      <w:r w:rsidRPr="00EA0551">
        <w:rPr>
          <w:rFonts w:eastAsia="Times New Roman"/>
          <w:noProof/>
          <w:lang w:val="es-ES_tradnl"/>
        </w:rPr>
        <w:drawing>
          <wp:inline distT="0" distB="0" distL="0" distR="0" wp14:anchorId="5674411C" wp14:editId="2F8AAF51">
            <wp:extent cx="6189345" cy="1677035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0B40" w14:textId="3BE78F27" w:rsidR="00EA0551" w:rsidRDefault="00EA0551" w:rsidP="00EC58BD">
      <w:pPr>
        <w:spacing w:line="480" w:lineRule="auto"/>
        <w:jc w:val="both"/>
        <w:rPr>
          <w:rFonts w:eastAsia="Times New Roman"/>
          <w:lang w:val="es-ES_tradnl"/>
        </w:rPr>
      </w:pPr>
      <w:r w:rsidRPr="00EA0551">
        <w:rPr>
          <w:rFonts w:eastAsia="Times New Roman"/>
          <w:noProof/>
          <w:lang w:val="es-ES_tradnl"/>
        </w:rPr>
        <w:drawing>
          <wp:inline distT="0" distB="0" distL="0" distR="0" wp14:anchorId="55D4F11E" wp14:editId="23EFD516">
            <wp:extent cx="6189345" cy="164719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AE6B" w14:textId="77777777" w:rsidR="00EA0551" w:rsidRDefault="00EA0551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68A855C9" w14:textId="4D979C08" w:rsidR="0067670E" w:rsidRDefault="00EA0551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Como veis, si al añadir una fila en la BBDD empezamos el usuario con una letra minúscula o con un número, nos salta un mensaje diciendo que estamos violando la restricción que acabamos de añadir a la tabla.</w:t>
      </w:r>
    </w:p>
    <w:p w14:paraId="2A24101E" w14:textId="448B0812" w:rsidR="00EA0551" w:rsidRDefault="00EA0551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24C164B8" w14:textId="3E393699" w:rsidR="00EA0551" w:rsidRDefault="00EA0551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Sin embargo, si empezamos con una letra mayúscula y después añadimos lo que queramos, nos deja perfectamente insertar la fila sin ningún problema.</w:t>
      </w:r>
    </w:p>
    <w:p w14:paraId="33F07156" w14:textId="77777777" w:rsidR="00EA0551" w:rsidRDefault="00EA0551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E147E94" w14:textId="59AEA4DF" w:rsidR="0067670E" w:rsidRDefault="00EA0551" w:rsidP="00EC58BD">
      <w:pPr>
        <w:spacing w:line="480" w:lineRule="auto"/>
        <w:jc w:val="both"/>
        <w:rPr>
          <w:rFonts w:eastAsia="Times New Roman"/>
          <w:lang w:val="es-ES_tradnl"/>
        </w:rPr>
      </w:pPr>
      <w:r w:rsidRPr="00EA0551">
        <w:rPr>
          <w:rFonts w:eastAsia="Times New Roman"/>
          <w:noProof/>
          <w:lang w:val="es-ES_tradnl"/>
        </w:rPr>
        <w:drawing>
          <wp:inline distT="0" distB="0" distL="0" distR="0" wp14:anchorId="1BF7F5ED" wp14:editId="31F279D9">
            <wp:extent cx="6189345" cy="1424940"/>
            <wp:effectExtent l="0" t="0" r="1905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7145" w14:textId="46400066" w:rsidR="0067670E" w:rsidRDefault="0067670E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205C30D5" w14:textId="0BCA24D0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64F2F356" w14:textId="576E17C9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593694A" w14:textId="733B0B9B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B391D57" w14:textId="192758F7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158CC4B7" w14:textId="546350CF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011FF51D" w14:textId="420AF9D4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A1F1EDF" w14:textId="56F022AF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5A7B8735" w14:textId="1155E90A" w:rsidR="00E21185" w:rsidRDefault="00E21185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27D9F063" w14:textId="6EE7D1F1" w:rsidR="008950EB" w:rsidRDefault="008950EB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E6DEB6F" w14:textId="77777777" w:rsidR="008950EB" w:rsidRDefault="008950EB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26E1E29" w14:textId="4F974A66" w:rsidR="00EA0551" w:rsidRDefault="00EA0551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Ahora, para el número de teléfono vamos a utilizar la siguiente restricción:</w:t>
      </w:r>
    </w:p>
    <w:p w14:paraId="05880E3F" w14:textId="32F04A2E" w:rsidR="00EA0551" w:rsidRPr="00D7580C" w:rsidRDefault="007010FA" w:rsidP="00EC58BD">
      <w:pPr>
        <w:pStyle w:val="Citadestacada"/>
        <w:spacing w:line="480" w:lineRule="auto"/>
        <w:jc w:val="both"/>
        <w:rPr>
          <w:lang w:val="es-ES_tradnl"/>
        </w:rPr>
      </w:pPr>
      <w:r w:rsidRPr="007010FA">
        <w:rPr>
          <w:noProof/>
          <w:lang w:val="es-ES_tradnl"/>
        </w:rPr>
        <w:drawing>
          <wp:inline distT="0" distB="0" distL="0" distR="0" wp14:anchorId="475A9516" wp14:editId="40FE7105">
            <wp:extent cx="5276850" cy="4286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3A59" w14:textId="24212E6B" w:rsidR="00EA0551" w:rsidRDefault="00EA0551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27FE8861" w14:textId="7B9F8409" w:rsidR="00EA0551" w:rsidRDefault="00EA0551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Aquí estamos indicando que el número de </w:t>
      </w:r>
      <w:proofErr w:type="spellStart"/>
      <w:r>
        <w:rPr>
          <w:rFonts w:eastAsia="Times New Roman"/>
          <w:lang w:val="es-ES_tradnl"/>
        </w:rPr>
        <w:t>tlf</w:t>
      </w:r>
      <w:proofErr w:type="spellEnd"/>
      <w:r>
        <w:rPr>
          <w:rFonts w:eastAsia="Times New Roman"/>
          <w:lang w:val="es-ES_tradnl"/>
        </w:rPr>
        <w:t xml:space="preserve"> </w:t>
      </w:r>
      <w:r w:rsidR="00E21185">
        <w:rPr>
          <w:rFonts w:eastAsia="Times New Roman"/>
          <w:lang w:val="es-ES_tradnl"/>
        </w:rPr>
        <w:t xml:space="preserve">va a contener el prefijo del país del que proviene separado con un espacio obligatorio del número del </w:t>
      </w:r>
      <w:proofErr w:type="spellStart"/>
      <w:r w:rsidR="00E21185">
        <w:rPr>
          <w:rFonts w:eastAsia="Times New Roman"/>
          <w:lang w:val="es-ES_tradnl"/>
        </w:rPr>
        <w:t>tlf</w:t>
      </w:r>
      <w:proofErr w:type="spellEnd"/>
      <w:r w:rsidR="00E21185">
        <w:rPr>
          <w:rFonts w:eastAsia="Times New Roman"/>
          <w:lang w:val="es-ES_tradnl"/>
        </w:rPr>
        <w:t xml:space="preserve"> como tal.</w:t>
      </w:r>
    </w:p>
    <w:p w14:paraId="3199562A" w14:textId="4452CEA7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Como el prefijo puede variar de uno a tres números, ponemos el rango de {1,3} para poner por ejemplo el prefijo 7 de Rusia o el prefijo 34 de España, el espacio obligatorio que se indica con la clase </w:t>
      </w:r>
      <w:proofErr w:type="gramStart"/>
      <w:r>
        <w:rPr>
          <w:rFonts w:eastAsia="Times New Roman"/>
          <w:lang w:val="es-ES_tradnl"/>
        </w:rPr>
        <w:t>[:</w:t>
      </w:r>
      <w:proofErr w:type="spellStart"/>
      <w:r>
        <w:rPr>
          <w:rFonts w:eastAsia="Times New Roman"/>
          <w:lang w:val="es-ES_tradnl"/>
        </w:rPr>
        <w:t>space</w:t>
      </w:r>
      <w:proofErr w:type="spellEnd"/>
      <w:proofErr w:type="gramEnd"/>
      <w:r>
        <w:rPr>
          <w:rFonts w:eastAsia="Times New Roman"/>
          <w:lang w:val="es-ES_tradnl"/>
        </w:rPr>
        <w:t xml:space="preserve">:] y, por último el número de </w:t>
      </w:r>
      <w:proofErr w:type="spellStart"/>
      <w:r>
        <w:rPr>
          <w:rFonts w:eastAsia="Times New Roman"/>
          <w:lang w:val="es-ES_tradnl"/>
        </w:rPr>
        <w:t>tlf</w:t>
      </w:r>
      <w:proofErr w:type="spellEnd"/>
      <w:r>
        <w:rPr>
          <w:rFonts w:eastAsia="Times New Roman"/>
          <w:lang w:val="es-ES_tradnl"/>
        </w:rPr>
        <w:t xml:space="preserve"> como tal hasta el final de la cadena.</w:t>
      </w:r>
    </w:p>
    <w:p w14:paraId="0B274D64" w14:textId="7DD0BDB5" w:rsidR="0067670E" w:rsidRDefault="0067670E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C0AB46D" w14:textId="169851CC" w:rsidR="0067670E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Entonces, comprobamos la modificación que hemos hecho:</w:t>
      </w:r>
    </w:p>
    <w:p w14:paraId="6C86BDBF" w14:textId="77777777" w:rsidR="00261CC0" w:rsidRDefault="00261CC0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FB0AFDE" w14:textId="78579C21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540D9EF0" w14:textId="29974E42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2CA1F120" w14:textId="5BAC2679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64CE597" w14:textId="7F10D8CC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45A0F8F" w14:textId="4E13A7C2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631789E7" w14:textId="19124740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6D441E0A" w14:textId="694163E3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0CA1D7DB" w14:textId="7BC3F279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6D6E9B6E" w14:textId="1AE843A9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  <w:r w:rsidRPr="007010FA">
        <w:rPr>
          <w:rFonts w:eastAsia="Times New Roman"/>
          <w:noProof/>
          <w:lang w:val="es-ES_tradnl"/>
        </w:rPr>
        <w:drawing>
          <wp:inline distT="0" distB="0" distL="0" distR="0" wp14:anchorId="4A5D9B61" wp14:editId="334E8A57">
            <wp:extent cx="3857625" cy="160091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8903" cy="16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B7AF" w14:textId="64C5599B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198461EC" w14:textId="3C75CB4C" w:rsidR="007010FA" w:rsidRDefault="007010FA" w:rsidP="008950EB">
      <w:pPr>
        <w:spacing w:line="480" w:lineRule="auto"/>
        <w:jc w:val="right"/>
        <w:rPr>
          <w:rFonts w:eastAsia="Times New Roman"/>
          <w:lang w:val="es-ES_tradnl"/>
        </w:rPr>
      </w:pPr>
      <w:r w:rsidRPr="007010FA">
        <w:rPr>
          <w:rFonts w:eastAsia="Times New Roman"/>
          <w:noProof/>
          <w:lang w:val="es-ES_tradnl"/>
        </w:rPr>
        <w:drawing>
          <wp:inline distT="0" distB="0" distL="0" distR="0" wp14:anchorId="0E04E6F3" wp14:editId="4A9B4CEE">
            <wp:extent cx="3857625" cy="1976503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272" cy="198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FECF" w14:textId="1159AD5B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85C3DEC" w14:textId="77777777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0B8F04B" w14:textId="43492DF0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  <w:r w:rsidRPr="007010FA">
        <w:rPr>
          <w:rFonts w:eastAsia="Times New Roman"/>
          <w:noProof/>
          <w:lang w:val="es-ES_tradnl"/>
        </w:rPr>
        <w:drawing>
          <wp:inline distT="0" distB="0" distL="0" distR="0" wp14:anchorId="2E00AC68" wp14:editId="4191CC5C">
            <wp:extent cx="6162261" cy="141364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4873" cy="142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DDE6" w14:textId="77777777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5BC7BD71" w14:textId="3C5EC5B4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Como veis, si no pongo el espacio o incluso pongo un prefijo de 4 dígitos, me salta la restricción para el número de </w:t>
      </w:r>
      <w:proofErr w:type="spellStart"/>
      <w:r>
        <w:rPr>
          <w:rFonts w:eastAsia="Times New Roman"/>
          <w:lang w:val="es-ES_tradnl"/>
        </w:rPr>
        <w:t>tlf</w:t>
      </w:r>
      <w:proofErr w:type="spellEnd"/>
      <w:r>
        <w:rPr>
          <w:rFonts w:eastAsia="Times New Roman"/>
          <w:lang w:val="es-ES_tradnl"/>
        </w:rPr>
        <w:t>, pero si lo pongo correctamente, me deja guardar los cambios sin ningún problema.</w:t>
      </w:r>
    </w:p>
    <w:p w14:paraId="1AD35818" w14:textId="38E7520F" w:rsidR="007010FA" w:rsidRDefault="007010FA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1D43CBEA" w14:textId="2FB70747" w:rsidR="007010FA" w:rsidRDefault="00261CC0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Por </w:t>
      </w:r>
      <w:r w:rsidR="007010FA">
        <w:rPr>
          <w:rFonts w:eastAsia="Times New Roman"/>
          <w:lang w:val="es-ES_tradnl"/>
        </w:rPr>
        <w:t>último</w:t>
      </w:r>
      <w:r>
        <w:rPr>
          <w:rFonts w:eastAsia="Times New Roman"/>
          <w:lang w:val="es-ES_tradnl"/>
        </w:rPr>
        <w:t>,</w:t>
      </w:r>
      <w:r w:rsidR="007010FA">
        <w:rPr>
          <w:rFonts w:eastAsia="Times New Roman"/>
          <w:lang w:val="es-ES_tradnl"/>
        </w:rPr>
        <w:t xml:space="preserve"> vamos a ver dos restricciones que podemos añadir a la tabla Suscripción.</w:t>
      </w:r>
    </w:p>
    <w:p w14:paraId="696B278D" w14:textId="4347732D" w:rsidR="00483B52" w:rsidRDefault="00483B52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Vamos a modificar los siguientes campos para que el correo electrónico y la cuenta bancaria sigan un patrón.</w:t>
      </w:r>
    </w:p>
    <w:p w14:paraId="271A53B9" w14:textId="0F4C3C0C" w:rsidR="00483B52" w:rsidRDefault="00483B52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05636DF7" w14:textId="76829770" w:rsidR="0067670E" w:rsidRDefault="00483B52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El patrón que va a seguir el correo electrónico es el siguiente:</w:t>
      </w:r>
    </w:p>
    <w:p w14:paraId="6FEA68A4" w14:textId="17BBD1ED" w:rsidR="0067670E" w:rsidRPr="00D7580C" w:rsidRDefault="00483B52" w:rsidP="00EC58BD">
      <w:pPr>
        <w:pStyle w:val="Citadestacada"/>
        <w:spacing w:line="480" w:lineRule="auto"/>
        <w:jc w:val="both"/>
        <w:rPr>
          <w:lang w:val="es-ES_tradnl"/>
        </w:rPr>
      </w:pPr>
      <w:r w:rsidRPr="00483B52">
        <w:rPr>
          <w:rFonts w:eastAsia="Times New Roman"/>
          <w:noProof/>
          <w:lang w:val="es-ES_tradnl"/>
        </w:rPr>
        <w:drawing>
          <wp:inline distT="0" distB="0" distL="0" distR="0" wp14:anchorId="1B7124E0" wp14:editId="46D647E4">
            <wp:extent cx="5267739" cy="31369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738" cy="3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8F90" w14:textId="2590C3C1" w:rsidR="0067670E" w:rsidRDefault="0067670E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DB2995B" w14:textId="25E7643A" w:rsidR="00483B52" w:rsidRDefault="00483B52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Va a empezar obligatoriamente con un carácter alfabético (ya sea mayúscula o </w:t>
      </w:r>
      <w:r w:rsidR="00E93F5C">
        <w:rPr>
          <w:rFonts w:eastAsia="Times New Roman"/>
          <w:lang w:val="es-ES_tradnl"/>
        </w:rPr>
        <w:t>minúscula</w:t>
      </w:r>
      <w:r>
        <w:rPr>
          <w:rFonts w:eastAsia="Times New Roman"/>
          <w:lang w:val="es-ES_tradnl"/>
        </w:rPr>
        <w:t xml:space="preserve">), después podrá tener desde 4 a 25 caracteres de la clase </w:t>
      </w:r>
      <w:r w:rsidR="00E93F5C">
        <w:rPr>
          <w:rFonts w:eastAsia="Times New Roman"/>
          <w:lang w:val="es-ES_tradnl"/>
        </w:rPr>
        <w:t xml:space="preserve">de caracteres que explicamos antes y después de eso, va a contener obligatoriamente un @. </w:t>
      </w:r>
    </w:p>
    <w:p w14:paraId="38FCD5EB" w14:textId="2CA61CAD" w:rsidR="00E93F5C" w:rsidRDefault="00E93F5C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Esto no lo habíamos visto antes, pero </w:t>
      </w:r>
      <w:r w:rsidR="00994FBE">
        <w:rPr>
          <w:rFonts w:eastAsia="Times New Roman"/>
          <w:lang w:val="es-ES_tradnl"/>
        </w:rPr>
        <w:t>podemos indicar específicamente que una cadena empieza por un dígito o carácter específico o incluso que lo contenga a mitad de la cadena.</w:t>
      </w:r>
    </w:p>
    <w:p w14:paraId="7BA6E067" w14:textId="69CAB941" w:rsidR="00994FBE" w:rsidRPr="00994FBE" w:rsidRDefault="00994FBE" w:rsidP="00EC58BD">
      <w:pPr>
        <w:spacing w:line="480" w:lineRule="auto"/>
        <w:jc w:val="both"/>
        <w:rPr>
          <w:rFonts w:eastAsia="Times New Roman"/>
          <w:u w:val="single"/>
          <w:lang w:val="es-ES_tradnl"/>
        </w:rPr>
      </w:pPr>
      <w:r>
        <w:rPr>
          <w:rFonts w:eastAsia="Times New Roman"/>
          <w:lang w:val="es-ES_tradnl"/>
        </w:rPr>
        <w:t xml:space="preserve">Después del @, va a contener la organización del correo electrónico, como puede ser </w:t>
      </w:r>
      <w:proofErr w:type="spellStart"/>
      <w:r>
        <w:rPr>
          <w:rFonts w:eastAsia="Times New Roman"/>
          <w:lang w:val="es-ES_tradnl"/>
        </w:rPr>
        <w:t>gmail</w:t>
      </w:r>
      <w:proofErr w:type="spellEnd"/>
      <w:r>
        <w:rPr>
          <w:rFonts w:eastAsia="Times New Roman"/>
          <w:lang w:val="es-ES_tradnl"/>
        </w:rPr>
        <w:t xml:space="preserve">, </w:t>
      </w:r>
      <w:proofErr w:type="spellStart"/>
      <w:r>
        <w:rPr>
          <w:rFonts w:eastAsia="Times New Roman"/>
          <w:lang w:val="es-ES_tradnl"/>
        </w:rPr>
        <w:t>yahoo</w:t>
      </w:r>
      <w:proofErr w:type="spellEnd"/>
      <w:r>
        <w:rPr>
          <w:rFonts w:eastAsia="Times New Roman"/>
          <w:lang w:val="es-ES_tradnl"/>
        </w:rPr>
        <w:t xml:space="preserve">, </w:t>
      </w:r>
      <w:proofErr w:type="spellStart"/>
      <w:r>
        <w:rPr>
          <w:rFonts w:eastAsia="Times New Roman"/>
          <w:lang w:val="es-ES_tradnl"/>
        </w:rPr>
        <w:t>outlook</w:t>
      </w:r>
      <w:proofErr w:type="spellEnd"/>
      <w:r>
        <w:rPr>
          <w:rFonts w:eastAsia="Times New Roman"/>
          <w:lang w:val="es-ES_tradnl"/>
        </w:rPr>
        <w:t>, etc. y, por último, un punto obligatorio y el tipo de correo electrónico, por ejemplo .</w:t>
      </w:r>
      <w:proofErr w:type="spellStart"/>
      <w:r>
        <w:rPr>
          <w:rFonts w:eastAsia="Times New Roman"/>
          <w:lang w:val="es-ES_tradnl"/>
        </w:rPr>
        <w:t>com</w:t>
      </w:r>
      <w:proofErr w:type="spellEnd"/>
      <w:r>
        <w:rPr>
          <w:rFonts w:eastAsia="Times New Roman"/>
          <w:lang w:val="es-ES_tradnl"/>
        </w:rPr>
        <w:t xml:space="preserve"> o .es.</w:t>
      </w:r>
    </w:p>
    <w:p w14:paraId="7E136666" w14:textId="2131D9B8" w:rsidR="00483B52" w:rsidRDefault="00483B52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10CDF8E3" w14:textId="77777777" w:rsidR="00CE32B7" w:rsidRDefault="00C129E8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En la comprobación, si </w:t>
      </w:r>
      <w:r w:rsidR="00CE32B7">
        <w:rPr>
          <w:rFonts w:eastAsia="Times New Roman"/>
          <w:lang w:val="es-ES_tradnl"/>
        </w:rPr>
        <w:t>por ejemplo empezamos por un signo de puntuación o incumplimos el máximo o mínimo de caracteres, nos va a saltar el error, pero si nos ajustamos perfectamente a la cadena, nos deja guardar los datos sin ningún problema.</w:t>
      </w:r>
    </w:p>
    <w:p w14:paraId="360BCC3D" w14:textId="77777777" w:rsidR="00CE32B7" w:rsidRDefault="00CE32B7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0D0AD5C8" w14:textId="77777777" w:rsidR="00CE32B7" w:rsidRDefault="00CE32B7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107A18ED" w14:textId="4D99102E" w:rsidR="00C129E8" w:rsidRDefault="00C129E8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05F67CA" w14:textId="3C572936" w:rsidR="00CE32B7" w:rsidRDefault="00CE32B7" w:rsidP="00EC58BD">
      <w:pPr>
        <w:spacing w:line="480" w:lineRule="auto"/>
        <w:jc w:val="both"/>
        <w:rPr>
          <w:rFonts w:eastAsia="Times New Roman"/>
          <w:lang w:val="es-ES_tradnl"/>
        </w:rPr>
      </w:pPr>
      <w:r w:rsidRPr="00CE32B7">
        <w:rPr>
          <w:rFonts w:eastAsia="Times New Roman"/>
          <w:noProof/>
          <w:lang w:val="es-ES_tradnl"/>
        </w:rPr>
        <w:drawing>
          <wp:inline distT="0" distB="0" distL="0" distR="0" wp14:anchorId="370C7039" wp14:editId="241E5D94">
            <wp:extent cx="6189345" cy="2466340"/>
            <wp:effectExtent l="0" t="0" r="190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E032" w14:textId="3668C3BB" w:rsidR="008950EB" w:rsidRDefault="008950EB" w:rsidP="008950EB">
      <w:pPr>
        <w:spacing w:line="480" w:lineRule="auto"/>
        <w:jc w:val="center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.</w:t>
      </w:r>
    </w:p>
    <w:p w14:paraId="03DB4E8F" w14:textId="3F7214F4" w:rsidR="008950EB" w:rsidRDefault="00CE32B7" w:rsidP="00EC58BD">
      <w:pPr>
        <w:spacing w:line="480" w:lineRule="auto"/>
        <w:jc w:val="both"/>
        <w:rPr>
          <w:rFonts w:eastAsia="Times New Roman"/>
          <w:lang w:val="es-ES_tradnl"/>
        </w:rPr>
      </w:pPr>
      <w:r w:rsidRPr="00CE32B7">
        <w:rPr>
          <w:rFonts w:eastAsia="Times New Roman"/>
          <w:noProof/>
          <w:lang w:val="es-ES_tradnl"/>
        </w:rPr>
        <w:drawing>
          <wp:inline distT="0" distB="0" distL="0" distR="0" wp14:anchorId="6C9F4218" wp14:editId="64AE14B0">
            <wp:extent cx="6189345" cy="2826385"/>
            <wp:effectExtent l="0" t="0" r="190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51BD" w14:textId="628C5F2C" w:rsidR="00483B52" w:rsidRDefault="00CE32B7" w:rsidP="008950EB">
      <w:pPr>
        <w:spacing w:line="480" w:lineRule="auto"/>
        <w:jc w:val="center"/>
        <w:rPr>
          <w:rFonts w:eastAsia="Times New Roman"/>
          <w:lang w:val="es-ES_tradnl"/>
        </w:rPr>
      </w:pPr>
      <w:r w:rsidRPr="00CE32B7">
        <w:rPr>
          <w:rFonts w:eastAsia="Times New Roman"/>
          <w:noProof/>
          <w:lang w:val="es-ES_tradnl"/>
        </w:rPr>
        <w:drawing>
          <wp:inline distT="0" distB="0" distL="0" distR="0" wp14:anchorId="6ADC65F3" wp14:editId="1FEED703">
            <wp:extent cx="5533110" cy="2011266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9620" cy="20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15A4" w14:textId="3C471BAE" w:rsidR="00CE32B7" w:rsidRDefault="00CE32B7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0EFDB9A8" w14:textId="6EB503C7" w:rsidR="00CE32B7" w:rsidRDefault="00CE32B7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 xml:space="preserve">Y para el patrón de la cuenta bancaria, simplemente vamos a decirle que los dos primeros caracteres sean </w:t>
      </w:r>
      <w:r w:rsidR="008950EB">
        <w:rPr>
          <w:rFonts w:eastAsia="Times New Roman"/>
          <w:lang w:val="es-ES_tradnl"/>
        </w:rPr>
        <w:t xml:space="preserve">alfabéticos para identificar el código del país </w:t>
      </w:r>
      <w:r>
        <w:rPr>
          <w:rFonts w:eastAsia="Times New Roman"/>
          <w:lang w:val="es-ES_tradnl"/>
        </w:rPr>
        <w:t>y los siguientes 22 dígitos sean únicamente números</w:t>
      </w:r>
      <w:r w:rsidR="008950EB">
        <w:rPr>
          <w:rFonts w:eastAsia="Times New Roman"/>
          <w:lang w:val="es-ES_tradnl"/>
        </w:rPr>
        <w:t xml:space="preserve"> como en todas las cuentas bancarias.</w:t>
      </w:r>
    </w:p>
    <w:p w14:paraId="43AE9BC9" w14:textId="1C9B3EB8" w:rsidR="00CE32B7" w:rsidRDefault="00CE32B7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Entonces, lo hacemos con la siguiente sentencia:</w:t>
      </w:r>
    </w:p>
    <w:p w14:paraId="34964F1D" w14:textId="77777777" w:rsidR="00483B52" w:rsidRDefault="00483B52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EC1BC2B" w14:textId="18568A99" w:rsidR="00483B52" w:rsidRPr="00D7580C" w:rsidRDefault="00CE32B7" w:rsidP="00EC58BD">
      <w:pPr>
        <w:pStyle w:val="Citadestacada"/>
        <w:spacing w:line="480" w:lineRule="auto"/>
        <w:jc w:val="both"/>
        <w:rPr>
          <w:lang w:val="es-ES_tradnl"/>
        </w:rPr>
      </w:pPr>
      <w:r w:rsidRPr="00CE32B7">
        <w:rPr>
          <w:noProof/>
          <w:lang w:val="es-ES_tradnl"/>
        </w:rPr>
        <w:drawing>
          <wp:inline distT="0" distB="0" distL="0" distR="0" wp14:anchorId="4B0FC634" wp14:editId="52449F9E">
            <wp:extent cx="5098774" cy="405130"/>
            <wp:effectExtent l="0" t="0" r="698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1357" cy="4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F596" w14:textId="0AC1E460" w:rsidR="00483B52" w:rsidRDefault="00483B52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B62EDF2" w14:textId="2D4F4A29" w:rsidR="00CE32B7" w:rsidRDefault="00CE32B7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55DCDA4A" w14:textId="5C2AD146" w:rsidR="00CE32B7" w:rsidRDefault="00CE32B7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lang w:val="es-ES_tradnl"/>
        </w:rPr>
        <w:t>Y, para la comprobación, pues como siempre,</w:t>
      </w:r>
      <w:r w:rsidR="00EC58BD">
        <w:rPr>
          <w:rFonts w:eastAsia="Times New Roman"/>
          <w:lang w:val="es-ES_tradnl"/>
        </w:rPr>
        <w:t xml:space="preserve"> pues intentamos introducir datos que no se ajusten a la cadena:</w:t>
      </w:r>
    </w:p>
    <w:p w14:paraId="71AB6443" w14:textId="57324584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EA1B770" w14:textId="5D071F66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54C727B" w14:textId="10D0BE24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31B1C75" w14:textId="321F82E1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DECCB6D" w14:textId="0044FEB3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71EBD44B" w14:textId="77777777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DAB4D69" w14:textId="6FC58C82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08AC4F7D" w14:textId="5572366A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5A81497" w14:textId="77777777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5892272D" w14:textId="69184E83" w:rsidR="00EC58BD" w:rsidRDefault="00DB4CB4" w:rsidP="00EC58BD">
      <w:pPr>
        <w:spacing w:line="480" w:lineRule="auto"/>
        <w:jc w:val="both"/>
        <w:rPr>
          <w:rFonts w:eastAsia="Times New Roman"/>
          <w:lang w:val="es-ES_tradnl"/>
        </w:rPr>
      </w:pPr>
      <w:r>
        <w:rPr>
          <w:rFonts w:eastAsia="Times New Roman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8F937" wp14:editId="3ACF4ABD">
                <wp:simplePos x="0" y="0"/>
                <wp:positionH relativeFrom="column">
                  <wp:posOffset>2991678</wp:posOffset>
                </wp:positionH>
                <wp:positionV relativeFrom="paragraph">
                  <wp:posOffset>2616117</wp:posOffset>
                </wp:positionV>
                <wp:extent cx="0" cy="2355574"/>
                <wp:effectExtent l="76200" t="0" r="57150" b="6413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5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F0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235.55pt;margin-top:206pt;width:0;height:1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" strokecolor="red" strokeweight=".27778mm">
                <v:stroke endarrow="block"/>
              </v:shape>
            </w:pict>
          </mc:Fallback>
        </mc:AlternateContent>
      </w:r>
      <w:r w:rsidR="00EC58BD" w:rsidRPr="00EC58BD">
        <w:rPr>
          <w:rFonts w:eastAsia="Times New Roman"/>
          <w:noProof/>
          <w:lang w:val="es-ES_tradnl"/>
        </w:rPr>
        <w:drawing>
          <wp:inline distT="0" distB="0" distL="0" distR="0" wp14:anchorId="744E42E0" wp14:editId="7D79D00B">
            <wp:extent cx="6189345" cy="3069590"/>
            <wp:effectExtent l="0" t="0" r="190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0292" w14:textId="7F3C3515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3CD6E2D" w14:textId="3B087E74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4FE7F444" w14:textId="1092C386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6963B7F4" w14:textId="31950866" w:rsidR="00EC58BD" w:rsidRDefault="00EC58BD" w:rsidP="00EC58BD">
      <w:pPr>
        <w:spacing w:line="480" w:lineRule="auto"/>
        <w:jc w:val="both"/>
        <w:rPr>
          <w:rFonts w:eastAsia="Times New Roman"/>
          <w:lang w:val="es-ES_tradnl"/>
        </w:rPr>
      </w:pPr>
    </w:p>
    <w:p w14:paraId="3D6FF517" w14:textId="120C1006" w:rsidR="00EC58BD" w:rsidRPr="002740DA" w:rsidRDefault="00EC58BD" w:rsidP="002740DA">
      <w:pPr>
        <w:spacing w:line="480" w:lineRule="auto"/>
        <w:rPr>
          <w:rFonts w:eastAsia="Times New Roman"/>
          <w:lang w:val="es-ES_tradnl"/>
        </w:rPr>
      </w:pPr>
      <w:r w:rsidRPr="00EC58BD">
        <w:rPr>
          <w:rFonts w:eastAsia="Times New Roman"/>
          <w:noProof/>
          <w:lang w:val="es-ES_tradnl"/>
        </w:rPr>
        <w:drawing>
          <wp:inline distT="0" distB="0" distL="0" distR="0" wp14:anchorId="73CF5EDD" wp14:editId="0B42B773">
            <wp:extent cx="6189345" cy="2693670"/>
            <wp:effectExtent l="0" t="0" r="190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8BD" w:rsidRPr="002740DA" w:rsidSect="00D7580C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7" w:h="16839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8228" w14:textId="77777777" w:rsidR="00417714" w:rsidRDefault="00417714">
      <w:pPr>
        <w:spacing w:after="0" w:line="240" w:lineRule="auto"/>
      </w:pPr>
      <w:r>
        <w:separator/>
      </w:r>
    </w:p>
  </w:endnote>
  <w:endnote w:type="continuationSeparator" w:id="0">
    <w:p w14:paraId="401AF7CD" w14:textId="77777777" w:rsidR="00417714" w:rsidRDefault="0041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8554" w14:textId="77777777" w:rsidR="00106B79" w:rsidRDefault="00402606">
    <w:pPr>
      <w:pStyle w:val="Piedepginapar"/>
    </w:pPr>
    <w:r>
      <w:rPr>
        <w:lang w:bidi="es-ES"/>
      </w:rPr>
      <w:t xml:space="preserve">Página </w:t>
    </w:r>
    <w:r>
      <w:rPr>
        <w:sz w:val="20"/>
        <w:szCs w:val="2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sz w:val="20"/>
        <w:szCs w:val="20"/>
        <w:lang w:bidi="es-ES"/>
      </w:rPr>
      <w:fldChar w:fldCharType="separate"/>
    </w:r>
    <w:r w:rsidR="00D7580C" w:rsidRPr="00D7580C">
      <w:rPr>
        <w:noProof/>
        <w:sz w:val="24"/>
        <w:szCs w:val="24"/>
        <w:lang w:bidi="es-ES"/>
      </w:rPr>
      <w:t>0</w:t>
    </w:r>
    <w:r>
      <w:rPr>
        <w:noProof/>
        <w:sz w:val="24"/>
        <w:szCs w:val="24"/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DE5A" w14:textId="77777777" w:rsidR="00106B79" w:rsidRPr="00D7580C" w:rsidRDefault="00402606">
    <w:pPr>
      <w:pStyle w:val="Piedepginaimpar"/>
      <w:rPr>
        <w:lang w:val="es-ES_tradnl"/>
      </w:rPr>
    </w:pPr>
    <w:r w:rsidRPr="00D7580C">
      <w:rPr>
        <w:lang w:val="es-ES_tradnl" w:bidi="es-ES"/>
      </w:rPr>
      <w:t xml:space="preserve">Página </w:t>
    </w:r>
    <w:r w:rsidRPr="00D7580C">
      <w:rPr>
        <w:sz w:val="20"/>
        <w:szCs w:val="20"/>
        <w:lang w:val="es-ES_tradnl" w:bidi="es-ES"/>
      </w:rPr>
      <w:fldChar w:fldCharType="begin"/>
    </w:r>
    <w:r w:rsidRPr="00D7580C">
      <w:rPr>
        <w:lang w:val="es-ES_tradnl" w:bidi="es-ES"/>
      </w:rPr>
      <w:instrText xml:space="preserve"> PAGE   \* MERGEFORMAT </w:instrText>
    </w:r>
    <w:r w:rsidRPr="00D7580C">
      <w:rPr>
        <w:sz w:val="20"/>
        <w:szCs w:val="20"/>
        <w:lang w:val="es-ES_tradnl" w:bidi="es-ES"/>
      </w:rPr>
      <w:fldChar w:fldCharType="separate"/>
    </w:r>
    <w:r w:rsidR="00D7580C" w:rsidRPr="00D7580C">
      <w:rPr>
        <w:noProof/>
        <w:sz w:val="24"/>
        <w:szCs w:val="24"/>
        <w:lang w:val="es-ES_tradnl" w:bidi="es-ES"/>
      </w:rPr>
      <w:t>1</w:t>
    </w:r>
    <w:r w:rsidRPr="00D7580C">
      <w:rPr>
        <w:noProof/>
        <w:sz w:val="24"/>
        <w:szCs w:val="24"/>
        <w:lang w:val="es-ES_tradnl"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8EFBB" w14:textId="77777777" w:rsidR="00D7580C" w:rsidRDefault="00D758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1A28" w14:textId="77777777" w:rsidR="00417714" w:rsidRDefault="00417714">
      <w:pPr>
        <w:spacing w:after="0" w:line="240" w:lineRule="auto"/>
      </w:pPr>
      <w:r>
        <w:separator/>
      </w:r>
    </w:p>
  </w:footnote>
  <w:footnote w:type="continuationSeparator" w:id="0">
    <w:p w14:paraId="7FC1D137" w14:textId="77777777" w:rsidR="00417714" w:rsidRDefault="0041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DF42" w14:textId="30DDA1BE" w:rsidR="005225B2" w:rsidRPr="005225B2" w:rsidRDefault="00417714" w:rsidP="005225B2">
    <w:pPr>
      <w:pStyle w:val="Encabezadopar"/>
    </w:pPr>
    <w:sdt>
      <w:sdtPr>
        <w:rPr>
          <w:rFonts w:eastAsiaTheme="majorEastAsia"/>
        </w:rPr>
        <w:alias w:val="Título:"/>
        <w:tag w:val="Título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760C16">
          <w:rPr>
            <w:rFonts w:eastAsiaTheme="majorEastAsia"/>
          </w:rPr>
          <w:t>Proyecto 2.1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BC49" w14:textId="6997BCAB" w:rsidR="00106B79" w:rsidRPr="00D7580C" w:rsidRDefault="00417714" w:rsidP="00431C36">
    <w:pPr>
      <w:pStyle w:val="Encabezadoimpar"/>
      <w:rPr>
        <w:lang w:val="es-ES_tradnl"/>
      </w:rPr>
    </w:pPr>
    <w:sdt>
      <w:sdtPr>
        <w:rPr>
          <w:rFonts w:eastAsiaTheme="majorEastAsia"/>
          <w:lang w:val="es-ES_tradnl"/>
        </w:rPr>
        <w:alias w:val="Título:"/>
        <w:tag w:val="Título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760C16">
          <w:rPr>
            <w:rFonts w:eastAsiaTheme="majorEastAsia"/>
            <w:lang w:val="es-ES_tradnl"/>
          </w:rPr>
          <w:t>Proyecto 2.1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E44B" w14:textId="77777777" w:rsidR="00D7580C" w:rsidRDefault="00D758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EF5CA0"/>
    <w:multiLevelType w:val="hybridMultilevel"/>
    <w:tmpl w:val="7A0A62D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83883"/>
    <w:multiLevelType w:val="hybridMultilevel"/>
    <w:tmpl w:val="E4B0B1DE"/>
    <w:lvl w:ilvl="0" w:tplc="B52288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17A9B"/>
    <w:multiLevelType w:val="multilevel"/>
    <w:tmpl w:val="0409001D"/>
    <w:styleLink w:val="EstilodelistaMedian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0D352E3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0E451B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AB1C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59F"/>
    <w:multiLevelType w:val="hybridMultilevel"/>
    <w:tmpl w:val="88664D3A"/>
    <w:lvl w:ilvl="0" w:tplc="6DBA124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A003B3"/>
    <w:multiLevelType w:val="hybridMultilevel"/>
    <w:tmpl w:val="126AEA6E"/>
    <w:lvl w:ilvl="0" w:tplc="363E2F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44FFE"/>
    <w:multiLevelType w:val="hybridMultilevel"/>
    <w:tmpl w:val="9116A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14456"/>
    <w:multiLevelType w:val="hybridMultilevel"/>
    <w:tmpl w:val="A4B2D9CE"/>
    <w:lvl w:ilvl="0" w:tplc="70FE5EA0">
      <w:start w:val="2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EB3B52"/>
    <w:multiLevelType w:val="hybridMultilevel"/>
    <w:tmpl w:val="D16212A8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8F18B8"/>
    <w:multiLevelType w:val="hybridMultilevel"/>
    <w:tmpl w:val="4E08FFC8"/>
    <w:lvl w:ilvl="0" w:tplc="6BB2F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2"/>
  </w:num>
  <w:num w:numId="12">
    <w:abstractNumId w:val="13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3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2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6"/>
  </w:num>
  <w:num w:numId="30">
    <w:abstractNumId w:val="15"/>
  </w:num>
  <w:num w:numId="31">
    <w:abstractNumId w:val="14"/>
  </w:num>
  <w:num w:numId="32">
    <w:abstractNumId w:val="18"/>
  </w:num>
  <w:num w:numId="33">
    <w:abstractNumId w:val="19"/>
  </w:num>
  <w:num w:numId="34">
    <w:abstractNumId w:val="22"/>
  </w:num>
  <w:num w:numId="35">
    <w:abstractNumId w:val="11"/>
  </w:num>
  <w:num w:numId="36">
    <w:abstractNumId w:val="20"/>
  </w:num>
  <w:num w:numId="37">
    <w:abstractNumId w:val="21"/>
  </w:num>
  <w:num w:numId="38">
    <w:abstractNumId w:val="1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CB"/>
    <w:rsid w:val="00052A4A"/>
    <w:rsid w:val="00067337"/>
    <w:rsid w:val="0007660A"/>
    <w:rsid w:val="00080755"/>
    <w:rsid w:val="00081DF5"/>
    <w:rsid w:val="000A3EFD"/>
    <w:rsid w:val="00106B79"/>
    <w:rsid w:val="001217AC"/>
    <w:rsid w:val="00132205"/>
    <w:rsid w:val="001432AC"/>
    <w:rsid w:val="00161F32"/>
    <w:rsid w:val="00177883"/>
    <w:rsid w:val="00186DF6"/>
    <w:rsid w:val="0019783B"/>
    <w:rsid w:val="001D4AE0"/>
    <w:rsid w:val="001E51BD"/>
    <w:rsid w:val="00261CC0"/>
    <w:rsid w:val="002740DA"/>
    <w:rsid w:val="002B2685"/>
    <w:rsid w:val="002C4901"/>
    <w:rsid w:val="002D3102"/>
    <w:rsid w:val="003215E4"/>
    <w:rsid w:val="00356B91"/>
    <w:rsid w:val="003A2F68"/>
    <w:rsid w:val="003C7CB9"/>
    <w:rsid w:val="003E38BF"/>
    <w:rsid w:val="003E397C"/>
    <w:rsid w:val="00402606"/>
    <w:rsid w:val="00417714"/>
    <w:rsid w:val="00431B47"/>
    <w:rsid w:val="00431C36"/>
    <w:rsid w:val="00483B52"/>
    <w:rsid w:val="0049775F"/>
    <w:rsid w:val="005225B2"/>
    <w:rsid w:val="0053038E"/>
    <w:rsid w:val="005473E9"/>
    <w:rsid w:val="005743D1"/>
    <w:rsid w:val="00596337"/>
    <w:rsid w:val="005B18C0"/>
    <w:rsid w:val="006114B5"/>
    <w:rsid w:val="0064466C"/>
    <w:rsid w:val="00653C00"/>
    <w:rsid w:val="00663FCB"/>
    <w:rsid w:val="0067670E"/>
    <w:rsid w:val="006C1548"/>
    <w:rsid w:val="006C4A6F"/>
    <w:rsid w:val="006E212B"/>
    <w:rsid w:val="006E5894"/>
    <w:rsid w:val="007010FA"/>
    <w:rsid w:val="00716FDD"/>
    <w:rsid w:val="007212B2"/>
    <w:rsid w:val="0072237D"/>
    <w:rsid w:val="00730696"/>
    <w:rsid w:val="00736763"/>
    <w:rsid w:val="00760C16"/>
    <w:rsid w:val="00783448"/>
    <w:rsid w:val="00792892"/>
    <w:rsid w:val="007A27DC"/>
    <w:rsid w:val="007B0A29"/>
    <w:rsid w:val="007D052D"/>
    <w:rsid w:val="007D5DA8"/>
    <w:rsid w:val="008045BE"/>
    <w:rsid w:val="008662AD"/>
    <w:rsid w:val="008950EB"/>
    <w:rsid w:val="008E62EC"/>
    <w:rsid w:val="008F56CC"/>
    <w:rsid w:val="00914862"/>
    <w:rsid w:val="00994FBE"/>
    <w:rsid w:val="00997ACB"/>
    <w:rsid w:val="009A701B"/>
    <w:rsid w:val="009B396D"/>
    <w:rsid w:val="009D314A"/>
    <w:rsid w:val="00A329B9"/>
    <w:rsid w:val="00A5429D"/>
    <w:rsid w:val="00A62171"/>
    <w:rsid w:val="00AC7539"/>
    <w:rsid w:val="00BC0A22"/>
    <w:rsid w:val="00C129E8"/>
    <w:rsid w:val="00C2674F"/>
    <w:rsid w:val="00C74BD8"/>
    <w:rsid w:val="00C85AA2"/>
    <w:rsid w:val="00CB4467"/>
    <w:rsid w:val="00CD12DE"/>
    <w:rsid w:val="00CE32B7"/>
    <w:rsid w:val="00CF43CA"/>
    <w:rsid w:val="00D33172"/>
    <w:rsid w:val="00D4032E"/>
    <w:rsid w:val="00D4773D"/>
    <w:rsid w:val="00D61A2E"/>
    <w:rsid w:val="00D62024"/>
    <w:rsid w:val="00D7580C"/>
    <w:rsid w:val="00D94A7C"/>
    <w:rsid w:val="00DA2500"/>
    <w:rsid w:val="00DB4CB4"/>
    <w:rsid w:val="00DC305C"/>
    <w:rsid w:val="00DC6378"/>
    <w:rsid w:val="00DD4538"/>
    <w:rsid w:val="00DF29D2"/>
    <w:rsid w:val="00E04568"/>
    <w:rsid w:val="00E21185"/>
    <w:rsid w:val="00E44E60"/>
    <w:rsid w:val="00E90D9F"/>
    <w:rsid w:val="00E93F5C"/>
    <w:rsid w:val="00E959BE"/>
    <w:rsid w:val="00EA0551"/>
    <w:rsid w:val="00EB48FB"/>
    <w:rsid w:val="00EC58BD"/>
    <w:rsid w:val="00ED1452"/>
    <w:rsid w:val="00ED4826"/>
    <w:rsid w:val="00EF4DCC"/>
    <w:rsid w:val="00F56675"/>
    <w:rsid w:val="00F62124"/>
    <w:rsid w:val="00FB4C77"/>
    <w:rsid w:val="00FD3F30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A836C"/>
  <w15:docId w15:val="{D88EF8CD-9263-49C7-9E85-EE25DA94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C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D7580C"/>
    <w:pPr>
      <w:spacing w:line="240" w:lineRule="auto"/>
      <w:contextualSpacing/>
      <w:outlineLvl w:val="0"/>
    </w:pPr>
    <w:rPr>
      <w:caps/>
      <w:color w:val="775F55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7580C"/>
    <w:pPr>
      <w:spacing w:before="240" w:after="80"/>
      <w:contextualSpacing/>
      <w:outlineLvl w:val="1"/>
    </w:pPr>
    <w:rPr>
      <w:b/>
      <w:color w:val="355D7E" w:themeColor="accent1" w:themeShade="80"/>
      <w:spacing w:val="20"/>
      <w:sz w:val="28"/>
      <w:szCs w:val="28"/>
    </w:rPr>
  </w:style>
  <w:style w:type="paragraph" w:styleId="Ttulo3">
    <w:name w:val="heading 3"/>
    <w:basedOn w:val="Normal"/>
    <w:link w:val="Ttulo3Car"/>
    <w:uiPriority w:val="9"/>
    <w:unhideWhenUsed/>
    <w:qFormat/>
    <w:rsid w:val="00D7580C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80C"/>
    <w:pPr>
      <w:spacing w:before="240" w:after="0"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80C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80C"/>
    <w:pPr>
      <w:spacing w:after="0"/>
      <w:outlineLvl w:val="5"/>
    </w:pPr>
    <w:rPr>
      <w:b/>
      <w:color w:val="B85A22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80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80C"/>
    <w:pPr>
      <w:spacing w:after="0"/>
      <w:outlineLvl w:val="7"/>
    </w:pPr>
    <w:rPr>
      <w:b/>
      <w:i/>
      <w:color w:val="355D7E" w:themeColor="accent1" w:themeShade="80"/>
      <w:spacing w:val="10"/>
      <w:sz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80C"/>
    <w:pPr>
      <w:spacing w:after="0"/>
      <w:outlineLvl w:val="8"/>
    </w:pPr>
    <w:rPr>
      <w:b/>
      <w:caps/>
      <w:color w:val="555A3C" w:themeColor="accent3" w:themeShade="8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80C"/>
    <w:rPr>
      <w:rFonts w:ascii="Tw Cen MT" w:hAnsi="Tw Cen MT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580C"/>
    <w:rPr>
      <w:rFonts w:ascii="Tw Cen MT" w:hAnsi="Tw Cen MT"/>
      <w:b/>
      <w:color w:val="355D7E" w:themeColor="accent1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7580C"/>
    <w:rPr>
      <w:rFonts w:ascii="Tw Cen MT" w:hAnsi="Tw Cen MT"/>
      <w:b/>
      <w:color w:val="000000" w:themeColor="text1"/>
      <w:spacing w:val="10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7580C"/>
  </w:style>
  <w:style w:type="character" w:customStyle="1" w:styleId="PiedepginaCar">
    <w:name w:val="Pie de página Car"/>
    <w:basedOn w:val="Fuentedeprrafopredeter"/>
    <w:link w:val="Piedepgina"/>
    <w:uiPriority w:val="99"/>
    <w:rsid w:val="00D7580C"/>
    <w:rPr>
      <w:rFonts w:ascii="Tw Cen MT" w:hAnsi="Tw Cen MT"/>
    </w:rPr>
  </w:style>
  <w:style w:type="paragraph" w:styleId="Encabezado">
    <w:name w:val="header"/>
    <w:basedOn w:val="Normal"/>
    <w:link w:val="EncabezadoCar"/>
    <w:uiPriority w:val="99"/>
    <w:unhideWhenUsed/>
    <w:rsid w:val="00D7580C"/>
  </w:style>
  <w:style w:type="character" w:customStyle="1" w:styleId="EncabezadoCar">
    <w:name w:val="Encabezado Car"/>
    <w:basedOn w:val="Fuentedeprrafopredeter"/>
    <w:link w:val="Encabezado"/>
    <w:uiPriority w:val="99"/>
    <w:rsid w:val="00D7580C"/>
    <w:rPr>
      <w:rFonts w:ascii="Tw Cen MT" w:hAnsi="Tw Cen MT"/>
    </w:rPr>
  </w:style>
  <w:style w:type="paragraph" w:styleId="Citadestacada">
    <w:name w:val="Intense Quote"/>
    <w:basedOn w:val="Normal"/>
    <w:link w:val="CitadestacadaCar"/>
    <w:uiPriority w:val="30"/>
    <w:qFormat/>
    <w:rsid w:val="00D7580C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80C"/>
    <w:rPr>
      <w:rFonts w:ascii="Tw Cen MT" w:hAnsi="Tw Cen MT"/>
      <w:b/>
      <w:color w:val="B85A22" w:themeColor="accent2" w:themeShade="BF"/>
      <w:shd w:val="clear" w:color="auto" w:fill="FFFFFF" w:themeFill="background1"/>
    </w:rPr>
  </w:style>
  <w:style w:type="paragraph" w:styleId="Subttulo">
    <w:name w:val="Subtitle"/>
    <w:basedOn w:val="Normal"/>
    <w:link w:val="SubttuloCar"/>
    <w:uiPriority w:val="7"/>
    <w:qFormat/>
    <w:rsid w:val="00D7580C"/>
    <w:pPr>
      <w:spacing w:after="720" w:line="240" w:lineRule="auto"/>
      <w:contextualSpacing/>
    </w:pPr>
    <w:rPr>
      <w:b/>
      <w:caps/>
      <w:color w:val="B85A22" w:themeColor="accent2" w:themeShade="BF"/>
      <w:spacing w:val="50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7"/>
    <w:rsid w:val="00D7580C"/>
    <w:rPr>
      <w:rFonts w:ascii="Tw Cen MT" w:hAnsi="Tw Cen MT"/>
      <w:b/>
      <w:caps/>
      <w:color w:val="B85A22" w:themeColor="accent2" w:themeShade="BF"/>
      <w:spacing w:val="50"/>
      <w:sz w:val="24"/>
      <w:szCs w:val="22"/>
    </w:rPr>
  </w:style>
  <w:style w:type="paragraph" w:styleId="Ttulo">
    <w:name w:val="Title"/>
    <w:basedOn w:val="Normal"/>
    <w:link w:val="TtuloCar"/>
    <w:uiPriority w:val="6"/>
    <w:qFormat/>
    <w:rsid w:val="00D7580C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tuloCar">
    <w:name w:val="Título Car"/>
    <w:basedOn w:val="Fuentedeprrafopredeter"/>
    <w:link w:val="Ttulo"/>
    <w:uiPriority w:val="6"/>
    <w:rsid w:val="00D7580C"/>
    <w:rPr>
      <w:rFonts w:ascii="Tw Cen MT" w:hAnsi="Tw Cen MT"/>
      <w:color w:val="775F55" w:themeColor="text2"/>
      <w:sz w:val="72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580C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80C"/>
    <w:rPr>
      <w:rFonts w:ascii="Tahoma" w:hAnsi="Tahoma" w:cs="Tahoma"/>
      <w:sz w:val="22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80C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80C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80C"/>
    <w:rPr>
      <w:rFonts w:ascii="Tw Cen MT" w:hAnsi="Tw Cen MT"/>
      <w:b/>
      <w:color w:val="B85A22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80C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80C"/>
    <w:rPr>
      <w:rFonts w:ascii="Tw Cen MT" w:hAnsi="Tw Cen MT"/>
      <w:b/>
      <w:i/>
      <w:color w:val="355D7E" w:themeColor="accent1" w:themeShade="80"/>
      <w:spacing w:val="10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80C"/>
    <w:rPr>
      <w:rFonts w:ascii="Tw Cen MT" w:hAnsi="Tw Cen MT"/>
      <w:b/>
      <w:caps/>
      <w:color w:val="555A3C" w:themeColor="accent3" w:themeShade="80"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D7580C"/>
    <w:rPr>
      <w:rFonts w:ascii="Tw Cen MT" w:hAnsi="Tw Cen MT"/>
      <w:color w:val="F7B615" w:themeColor="hyperlink"/>
      <w:u w:val="single"/>
    </w:rPr>
  </w:style>
  <w:style w:type="paragraph" w:styleId="Lista">
    <w:name w:val="List"/>
    <w:basedOn w:val="Normal"/>
    <w:uiPriority w:val="99"/>
    <w:semiHidden/>
    <w:unhideWhenUsed/>
    <w:rsid w:val="00D7580C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D7580C"/>
    <w:pPr>
      <w:ind w:left="720" w:hanging="360"/>
    </w:pPr>
  </w:style>
  <w:style w:type="numbering" w:customStyle="1" w:styleId="EstilodelistaMediana">
    <w:name w:val="Estilo de lista Mediana"/>
    <w:uiPriority w:val="99"/>
    <w:rsid w:val="00D7580C"/>
    <w:pPr>
      <w:numPr>
        <w:numId w:val="11"/>
      </w:numPr>
    </w:pPr>
  </w:style>
  <w:style w:type="table" w:styleId="Tablaconcuadrcula">
    <w:name w:val="Table Grid"/>
    <w:basedOn w:val="Tablanormal"/>
    <w:uiPriority w:val="1"/>
    <w:rsid w:val="00D7580C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nsangra">
    <w:name w:val="table of authorities"/>
    <w:basedOn w:val="Normal"/>
    <w:next w:val="Normal"/>
    <w:uiPriority w:val="99"/>
    <w:semiHidden/>
    <w:unhideWhenUsed/>
    <w:rsid w:val="00D7580C"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unhideWhenUsed/>
    <w:rsid w:val="00D7580C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rsid w:val="00D7580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Piedepginapar">
    <w:name w:val="Pie de página par"/>
    <w:basedOn w:val="Normal"/>
    <w:uiPriority w:val="49"/>
    <w:unhideWhenUsed/>
    <w:rsid w:val="00D7580C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iedepginaimpar">
    <w:name w:val="Pie de página impar"/>
    <w:basedOn w:val="Normal"/>
    <w:uiPriority w:val="49"/>
    <w:unhideWhenUsed/>
    <w:rsid w:val="00D7580C"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49"/>
    <w:unhideWhenUsed/>
    <w:rsid w:val="00D7580C"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Encabezadoimpar">
    <w:name w:val="Encabezado impar"/>
    <w:basedOn w:val="Normal"/>
    <w:uiPriority w:val="49"/>
    <w:unhideWhenUsed/>
    <w:rsid w:val="00D7580C"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fa">
    <w:name w:val="Bibliography"/>
    <w:basedOn w:val="Normal"/>
    <w:next w:val="Normal"/>
    <w:uiPriority w:val="37"/>
    <w:semiHidden/>
    <w:unhideWhenUsed/>
    <w:rsid w:val="00D7580C"/>
  </w:style>
  <w:style w:type="table" w:styleId="Tablaconcuadrculaclara">
    <w:name w:val="Grid Table Light"/>
    <w:basedOn w:val="Tablanormal"/>
    <w:uiPriority w:val="40"/>
    <w:rsid w:val="00D758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echa">
    <w:name w:val="Date"/>
    <w:basedOn w:val="Normal"/>
    <w:link w:val="FechaCar"/>
    <w:uiPriority w:val="2"/>
    <w:qFormat/>
    <w:rsid w:val="00D7580C"/>
    <w:pPr>
      <w:spacing w:after="0"/>
      <w:jc w:val="center"/>
    </w:pPr>
    <w:rPr>
      <w:color w:val="FFFFFF" w:themeColor="background1"/>
      <w:sz w:val="32"/>
    </w:rPr>
  </w:style>
  <w:style w:type="character" w:customStyle="1" w:styleId="FechaCar">
    <w:name w:val="Fecha Car"/>
    <w:basedOn w:val="Fuentedeprrafopredeter"/>
    <w:link w:val="Fecha"/>
    <w:uiPriority w:val="2"/>
    <w:rsid w:val="00D7580C"/>
    <w:rPr>
      <w:rFonts w:ascii="Tw Cen MT" w:hAnsi="Tw Cen MT"/>
      <w:color w:val="FFFFFF" w:themeColor="background1"/>
      <w:sz w:val="32"/>
    </w:rPr>
  </w:style>
  <w:style w:type="paragraph" w:customStyle="1" w:styleId="Resumen">
    <w:name w:val="Resumen"/>
    <w:basedOn w:val="Normal"/>
    <w:uiPriority w:val="5"/>
    <w:qFormat/>
    <w:rsid w:val="00D7580C"/>
    <w:pPr>
      <w:spacing w:line="432" w:lineRule="auto"/>
    </w:pPr>
    <w:rPr>
      <w:sz w:val="26"/>
    </w:rPr>
  </w:style>
  <w:style w:type="paragraph" w:customStyle="1" w:styleId="Ttulodelaportada">
    <w:name w:val="Título de la portada"/>
    <w:basedOn w:val="Normal"/>
    <w:uiPriority w:val="1"/>
    <w:qFormat/>
    <w:rsid w:val="00D7580C"/>
    <w:rPr>
      <w:rFonts w:eastAsiaTheme="majorEastAsia" w:cstheme="majorBidi"/>
      <w:caps/>
      <w:color w:val="775F55" w:themeColor="text2"/>
      <w:sz w:val="110"/>
      <w:szCs w:val="110"/>
    </w:rPr>
  </w:style>
  <w:style w:type="paragraph" w:customStyle="1" w:styleId="Subttulodelaportada">
    <w:name w:val="Subtítulo de la portada"/>
    <w:basedOn w:val="Normal"/>
    <w:uiPriority w:val="3"/>
    <w:qFormat/>
    <w:rsid w:val="00D7580C"/>
    <w:pPr>
      <w:spacing w:after="0"/>
    </w:pPr>
    <w:rPr>
      <w:color w:val="FFFFFF" w:themeColor="background1"/>
      <w:sz w:val="40"/>
      <w:szCs w:val="40"/>
    </w:rPr>
  </w:style>
  <w:style w:type="paragraph" w:styleId="Textodebloque">
    <w:name w:val="Block Text"/>
    <w:basedOn w:val="Normal"/>
    <w:uiPriority w:val="99"/>
    <w:semiHidden/>
    <w:unhideWhenUsed/>
    <w:rsid w:val="00D7580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758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7580C"/>
    <w:rPr>
      <w:rFonts w:ascii="Tw Cen MT" w:hAnsi="Tw Cen MT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7580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7580C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7580C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7580C"/>
    <w:rPr>
      <w:rFonts w:ascii="Tw Cen MT" w:hAnsi="Tw Cen MT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7580C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7580C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7580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7580C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7580C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7580C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7580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7580C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7580C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7580C"/>
    <w:rPr>
      <w:rFonts w:ascii="Tw Cen MT" w:hAnsi="Tw Cen MT"/>
      <w:sz w:val="22"/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rsid w:val="00D7580C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7580C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7580C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580C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580C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5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580C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7580C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7580C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7580C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7580C"/>
    <w:rPr>
      <w:rFonts w:ascii="Tw Cen MT" w:hAnsi="Tw Cen MT"/>
    </w:rPr>
  </w:style>
  <w:style w:type="character" w:styleId="Refdenotaalfinal">
    <w:name w:val="endnote reference"/>
    <w:basedOn w:val="Fuentedeprrafopredeter"/>
    <w:uiPriority w:val="99"/>
    <w:semiHidden/>
    <w:unhideWhenUsed/>
    <w:rsid w:val="00D7580C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7580C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7580C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7580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7580C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80C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7580C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7580C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580C"/>
    <w:rPr>
      <w:rFonts w:ascii="Tw Cen MT" w:hAnsi="Tw Cen MT"/>
      <w:sz w:val="22"/>
      <w:szCs w:val="20"/>
    </w:rPr>
  </w:style>
  <w:style w:type="table" w:styleId="Tablaconcuadrcula1clara">
    <w:name w:val="Grid Table 1 Light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D7580C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D7580C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7580C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7580C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580C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580C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7580C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7580C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7580C"/>
    <w:rPr>
      <w:rFonts w:ascii="Tw Cen MT" w:hAnsi="Tw Cen MT"/>
    </w:rPr>
  </w:style>
  <w:style w:type="paragraph" w:styleId="Lista3">
    <w:name w:val="List 3"/>
    <w:basedOn w:val="Normal"/>
    <w:uiPriority w:val="99"/>
    <w:semiHidden/>
    <w:unhideWhenUsed/>
    <w:rsid w:val="00D7580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580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580C"/>
    <w:pPr>
      <w:ind w:left="1800" w:hanging="36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7580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7580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7580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7580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7580C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7580C"/>
    <w:pPr>
      <w:numPr>
        <w:numId w:val="24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7580C"/>
    <w:pPr>
      <w:numPr>
        <w:numId w:val="2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7580C"/>
    <w:pPr>
      <w:numPr>
        <w:numId w:val="2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7580C"/>
    <w:pPr>
      <w:numPr>
        <w:numId w:val="2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7580C"/>
    <w:pPr>
      <w:numPr>
        <w:numId w:val="28"/>
      </w:numPr>
      <w:contextualSpacing/>
    </w:pPr>
  </w:style>
  <w:style w:type="table" w:styleId="Tabladelista1clara">
    <w:name w:val="List Table 1 Light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758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7580C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D7580C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758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7580C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7580C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7580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7580C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7580C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D7580C"/>
    <w:rPr>
      <w:rFonts w:ascii="Tw Cen MT" w:hAnsi="Tw Cen MT"/>
    </w:rPr>
  </w:style>
  <w:style w:type="table" w:styleId="Tablanormal1">
    <w:name w:val="Plain Table 1"/>
    <w:basedOn w:val="Tablanormal"/>
    <w:uiPriority w:val="41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7580C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7580C"/>
    <w:rPr>
      <w:rFonts w:ascii="Consolas" w:hAnsi="Consolas"/>
      <w:sz w:val="22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7580C"/>
  </w:style>
  <w:style w:type="character" w:customStyle="1" w:styleId="SaludoCar">
    <w:name w:val="Saludo Car"/>
    <w:basedOn w:val="Fuentedeprrafopredeter"/>
    <w:link w:val="Saludo"/>
    <w:uiPriority w:val="99"/>
    <w:semiHidden/>
    <w:rsid w:val="00D7580C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D7580C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7580C"/>
    <w:rPr>
      <w:rFonts w:ascii="Tw Cen MT" w:hAnsi="Tw Cen MT"/>
    </w:rPr>
  </w:style>
  <w:style w:type="character" w:styleId="Hipervnculointeligente">
    <w:name w:val="Smart Hyperlink"/>
    <w:basedOn w:val="Fuentedeprrafopredeter"/>
    <w:uiPriority w:val="99"/>
    <w:semiHidden/>
    <w:unhideWhenUsed/>
    <w:rsid w:val="00D7580C"/>
    <w:rPr>
      <w:rFonts w:ascii="Tw Cen MT" w:hAnsi="Tw Cen MT"/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D7580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7580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758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758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758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7580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7580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7580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7580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7580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7580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7580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758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7580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7580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7580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7580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7580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D758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758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758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758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758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D7580C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75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758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758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758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75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7580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7580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7580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758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580C"/>
    <w:pPr>
      <w:keepNext/>
      <w:keepLines/>
      <w:outlineLvl w:val="9"/>
    </w:pPr>
    <w:rPr>
      <w:rFonts w:eastAsiaTheme="majorEastAsia" w:cstheme="majorBidi"/>
    </w:rPr>
  </w:style>
  <w:style w:type="character" w:styleId="Mencinsinresolver">
    <w:name w:val="Unresolved Mention"/>
    <w:basedOn w:val="Fuentedeprrafopredeter"/>
    <w:uiPriority w:val="99"/>
    <w:semiHidden/>
    <w:unhideWhenUsed/>
    <w:rsid w:val="00D7580C"/>
    <w:rPr>
      <w:rFonts w:ascii="Tw Cen MT" w:hAnsi="Tw Cen MT"/>
      <w:color w:val="808080"/>
      <w:shd w:val="clear" w:color="auto" w:fill="E6E6E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7580C"/>
    <w:rPr>
      <w:rFonts w:ascii="Tw Cen MT" w:hAnsi="Tw Cen MT"/>
      <w:b/>
      <w:bCs/>
      <w:i/>
      <w:iCs/>
      <w:spacing w:val="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7580C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7580C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7580C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sid w:val="00D7580C"/>
    <w:rPr>
      <w:rFonts w:ascii="Tw Cen MT" w:hAnsi="Tw Cen MT"/>
      <w:i/>
      <w:iCs/>
    </w:rPr>
  </w:style>
  <w:style w:type="paragraph" w:styleId="Listaconvietas">
    <w:name w:val="List Bullet"/>
    <w:basedOn w:val="Normal"/>
    <w:uiPriority w:val="36"/>
    <w:semiHidden/>
    <w:unhideWhenUsed/>
    <w:qFormat/>
    <w:rsid w:val="00D7580C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36"/>
    <w:semiHidden/>
    <w:unhideWhenUsed/>
    <w:qFormat/>
    <w:rsid w:val="00D7580C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D7580C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D7580C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D7580C"/>
    <w:pPr>
      <w:numPr>
        <w:numId w:val="9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D7580C"/>
    <w:pPr>
      <w:ind w:left="720"/>
      <w:contextualSpacing/>
    </w:pPr>
  </w:style>
  <w:style w:type="paragraph" w:styleId="Sinespaciado">
    <w:name w:val="No Spacing"/>
    <w:uiPriority w:val="99"/>
    <w:semiHidden/>
    <w:unhideWhenUsed/>
    <w:qFormat/>
    <w:rsid w:val="00D7580C"/>
    <w:pPr>
      <w:spacing w:after="0" w:line="240" w:lineRule="auto"/>
    </w:pPr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D7580C"/>
    <w:rPr>
      <w:rFonts w:ascii="Tw Cen MT" w:hAnsi="Tw Cen MT"/>
      <w:color w:val="595959" w:themeColor="text1" w:themeTint="A6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7580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7580C"/>
    <w:rPr>
      <w:rFonts w:ascii="Tw Cen MT" w:hAnsi="Tw Cen MT"/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D7580C"/>
    <w:rPr>
      <w:rFonts w:ascii="Tw Cen MT" w:hAnsi="Tw Cen MT"/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7580C"/>
    <w:rPr>
      <w:rFonts w:ascii="Tw Cen MT" w:hAnsi="Tw Cen MT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7580C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D7580C"/>
    <w:pPr>
      <w:numPr>
        <w:numId w:val="29"/>
      </w:numPr>
    </w:pPr>
  </w:style>
  <w:style w:type="numbering" w:styleId="1ai">
    <w:name w:val="Outline List 1"/>
    <w:basedOn w:val="Sinlista"/>
    <w:uiPriority w:val="99"/>
    <w:semiHidden/>
    <w:unhideWhenUsed/>
    <w:rsid w:val="00D7580C"/>
    <w:pPr>
      <w:numPr>
        <w:numId w:val="30"/>
      </w:numPr>
    </w:pPr>
  </w:style>
  <w:style w:type="numbering" w:styleId="ArtculoSeccin">
    <w:name w:val="Outline List 3"/>
    <w:basedOn w:val="Sinlista"/>
    <w:uiPriority w:val="99"/>
    <w:semiHidden/>
    <w:unhideWhenUsed/>
    <w:rsid w:val="00D7580C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bnz\AppData\Roaming\Microsoft\Templates\Informe%20empresarial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316092B9F4280ACD7B4B7A7A86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967A-F398-4071-9486-2EDC6EED3BD9}"/>
      </w:docPartPr>
      <w:docPartBody>
        <w:p w:rsidR="00A160F8" w:rsidRDefault="00FD16BF">
          <w:pPr>
            <w:pStyle w:val="948316092B9F4280ACD7B4B7A7A86DC2"/>
          </w:pPr>
          <w:r w:rsidRPr="00D7580C">
            <w:rPr>
              <w:lang w:val="es-ES_tradnl" w:bidi="es-ES"/>
            </w:rPr>
            <w:t>título</w:t>
          </w:r>
        </w:p>
      </w:docPartBody>
    </w:docPart>
    <w:docPart>
      <w:docPartPr>
        <w:name w:val="299B54D0363D4333B37E5686F4211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6E7B1-5723-4C11-95AE-4809F1334690}"/>
      </w:docPartPr>
      <w:docPartBody>
        <w:p w:rsidR="00A160F8" w:rsidRDefault="00FD16BF">
          <w:pPr>
            <w:pStyle w:val="299B54D0363D4333B37E5686F421160E"/>
          </w:pPr>
          <w:r w:rsidRPr="00D7580C">
            <w:rPr>
              <w:lang w:val="es-ES_tradnl" w:bidi="es-ES"/>
            </w:rPr>
            <w:t>Subtítulo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BF"/>
    <w:rsid w:val="00460EC4"/>
    <w:rsid w:val="004B66C2"/>
    <w:rsid w:val="009B4823"/>
    <w:rsid w:val="00A076AE"/>
    <w:rsid w:val="00A160F8"/>
    <w:rsid w:val="00A468F8"/>
    <w:rsid w:val="00C113EB"/>
    <w:rsid w:val="00FD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160F8"/>
    <w:pPr>
      <w:spacing w:after="200" w:line="240" w:lineRule="auto"/>
      <w:contextualSpacing/>
      <w:outlineLvl w:val="0"/>
    </w:pPr>
    <w:rPr>
      <w:rFonts w:ascii="Tw Cen MT" w:eastAsiaTheme="minorHAnsi" w:hAnsi="Tw Cen MT" w:cs="Times New Roman"/>
      <w:caps/>
      <w:color w:val="44546A" w:themeColor="text2"/>
      <w:kern w:val="24"/>
      <w:sz w:val="32"/>
      <w:szCs w:val="3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48316092B9F4280ACD7B4B7A7A86DC2">
    <w:name w:val="948316092B9F4280ACD7B4B7A7A86DC2"/>
  </w:style>
  <w:style w:type="paragraph" w:styleId="Fecha">
    <w:name w:val="Date"/>
    <w:basedOn w:val="Normal"/>
    <w:link w:val="FechaCar"/>
    <w:uiPriority w:val="2"/>
    <w:qFormat/>
    <w:pPr>
      <w:spacing w:after="0" w:line="276" w:lineRule="auto"/>
      <w:jc w:val="center"/>
    </w:pPr>
    <w:rPr>
      <w:rFonts w:ascii="Tw Cen MT" w:eastAsiaTheme="minorHAnsi" w:hAnsi="Tw Cen MT" w:cs="Times New Roman"/>
      <w:color w:val="FFFFFF" w:themeColor="background1"/>
      <w:kern w:val="24"/>
      <w:sz w:val="32"/>
      <w:szCs w:val="23"/>
      <w:lang w:eastAsia="en-US"/>
      <w14:ligatures w14:val="standardContextual"/>
    </w:rPr>
  </w:style>
  <w:style w:type="character" w:customStyle="1" w:styleId="FechaCar">
    <w:name w:val="Fecha Car"/>
    <w:basedOn w:val="Fuentedeprrafopredeter"/>
    <w:link w:val="Fecha"/>
    <w:uiPriority w:val="2"/>
    <w:rPr>
      <w:rFonts w:ascii="Tw Cen MT" w:eastAsiaTheme="minorHAnsi" w:hAnsi="Tw Cen MT" w:cs="Times New Roman"/>
      <w:color w:val="FFFFFF" w:themeColor="background1"/>
      <w:kern w:val="24"/>
      <w:sz w:val="32"/>
      <w:szCs w:val="23"/>
      <w:lang w:eastAsia="en-US"/>
      <w14:ligatures w14:val="standardContextual"/>
    </w:rPr>
  </w:style>
  <w:style w:type="paragraph" w:customStyle="1" w:styleId="299B54D0363D4333B37E5686F421160E">
    <w:name w:val="299B54D0363D4333B37E5686F421160E"/>
  </w:style>
  <w:style w:type="character" w:customStyle="1" w:styleId="Ttulo1Car">
    <w:name w:val="Título 1 Car"/>
    <w:basedOn w:val="Fuentedeprrafopredeter"/>
    <w:link w:val="Ttulo1"/>
    <w:uiPriority w:val="9"/>
    <w:rsid w:val="00A160F8"/>
    <w:rPr>
      <w:rFonts w:ascii="Tw Cen MT" w:eastAsiaTheme="minorHAnsi" w:hAnsi="Tw Cen MT" w:cs="Times New Roman"/>
      <w:caps/>
      <w:color w:val="44546A" w:themeColor="text2"/>
      <w:kern w:val="24"/>
      <w:sz w:val="32"/>
      <w:szCs w:val="3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7.jpeg"/><Relationship Id="rId1" Type="http://schemas.openxmlformats.org/officeDocument/2006/relationships/image" Target="../media/image2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D5F1-AFF0-47E4-8E91-467E9480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(tema Intermedio).dotx</Template>
  <TotalTime>1598</TotalTime>
  <Pages>16</Pages>
  <Words>1188</Words>
  <Characters>6534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2.1</vt:lpstr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2.1</dc:title>
  <dc:subject>PROYECTO BBDD EN SQL</dc:subject>
  <dc:creator>Raúl Benítez</dc:creator>
  <cp:lastModifiedBy>Raúl Benítez</cp:lastModifiedBy>
  <cp:revision>24</cp:revision>
  <dcterms:created xsi:type="dcterms:W3CDTF">2022-02-06T21:12:00Z</dcterms:created>
  <dcterms:modified xsi:type="dcterms:W3CDTF">2022-03-12T18:40:00Z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