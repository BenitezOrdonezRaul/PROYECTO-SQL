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La primera tabla contiene el título y la imagen, la segunda la fecha y el subtítulo, y la tercera contiene texto de párrafo"/>
      </w:tblPr>
      <w:tblGrid>
        <w:gridCol w:w="9747"/>
      </w:tblGrid>
      <w:tr w:rsidR="003A2F68" w:rsidRPr="00D7580C" w14:paraId="568BF11E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110A6330" w14:textId="4A3D8ACF" w:rsidR="003A2F68" w:rsidRPr="00D7580C" w:rsidRDefault="005E2083" w:rsidP="007B0A29">
            <w:pPr>
              <w:pStyle w:val="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título:"/>
                <w:tag w:val="Escriba el título:"/>
                <w:id w:val="656652538"/>
                <w:placeholder>
                  <w:docPart w:val="78B8B944617D4FBFA418544D4EF04B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E4446D">
                  <w:rPr>
                    <w:lang w:val="es-ES_tradnl"/>
                  </w:rPr>
                  <w:t>Proyecto 2.2</w:t>
                </w:r>
              </w:sdtContent>
            </w:sdt>
          </w:p>
        </w:tc>
      </w:tr>
      <w:tr w:rsidR="007B0A29" w:rsidRPr="00D7580C" w14:paraId="186D08A9" w14:textId="77777777" w:rsidTr="00052A4A">
        <w:tc>
          <w:tcPr>
            <w:tcW w:w="10080" w:type="dxa"/>
            <w:tcMar>
              <w:bottom w:w="216" w:type="dxa"/>
            </w:tcMar>
          </w:tcPr>
          <w:p w14:paraId="26DCC604" w14:textId="77777777" w:rsidR="007B0A29" w:rsidRDefault="007B0A29" w:rsidP="00A5429D">
            <w:pPr>
              <w:pStyle w:val="Ttulodelaportada"/>
              <w:rPr>
                <w:noProof/>
                <w:lang w:val="es-ES_tradnl" w:bidi="es-ES"/>
              </w:rPr>
            </w:pPr>
          </w:p>
          <w:p w14:paraId="05B0AFBF" w14:textId="77777777" w:rsidR="001140BB" w:rsidRDefault="001140BB" w:rsidP="00A5429D">
            <w:pPr>
              <w:pStyle w:val="Ttulodelaportada"/>
              <w:rPr>
                <w:noProof/>
                <w:lang w:val="es-ES_tradnl" w:bidi="es-ES"/>
              </w:rPr>
            </w:pPr>
          </w:p>
          <w:p w14:paraId="148B697F" w14:textId="77777777" w:rsidR="001140BB" w:rsidRDefault="001140BB" w:rsidP="00A5429D">
            <w:pPr>
              <w:pStyle w:val="Ttulodelaportada"/>
              <w:rPr>
                <w:noProof/>
                <w:lang w:val="es-ES_tradnl" w:bidi="es-ES"/>
              </w:rPr>
            </w:pPr>
          </w:p>
          <w:p w14:paraId="51ADED14" w14:textId="435AE39C" w:rsidR="001140BB" w:rsidRPr="00D7580C" w:rsidRDefault="001140BB" w:rsidP="00A5429D">
            <w:pPr>
              <w:pStyle w:val="Ttulodelaportada"/>
              <w:rPr>
                <w:lang w:val="es-ES_tradnl"/>
              </w:rPr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La primera tabla contiene el título y la imagen, la segunda la fecha y el subtítulo, y la tercera contiene texto de párrafo"/>
      </w:tblPr>
      <w:tblGrid>
        <w:gridCol w:w="2222"/>
        <w:gridCol w:w="7525"/>
      </w:tblGrid>
      <w:tr w:rsidR="00D4773D" w:rsidRPr="00D7580C" w14:paraId="1E6E5B2A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29F2008E" w14:textId="30F054EC" w:rsidR="00D4773D" w:rsidRPr="00D7580C" w:rsidRDefault="001140BB" w:rsidP="00783448">
            <w:pPr>
              <w:pStyle w:val="Fecha"/>
              <w:rPr>
                <w:lang w:val="es-ES_tradnl"/>
              </w:rPr>
            </w:pPr>
            <w:r>
              <w:rPr>
                <w:lang w:val="es-ES_tradnl"/>
              </w:rPr>
              <w:t>12/03/2022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440C142A" w14:textId="7B19297F" w:rsidR="00D4773D" w:rsidRPr="00D7580C" w:rsidRDefault="005E2083" w:rsidP="00A5429D">
            <w:pPr>
              <w:pStyle w:val="Sub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subtítulo:"/>
                <w:tag w:val="Escriba el subtítulo:"/>
                <w:id w:val="541102329"/>
                <w:placeholder>
                  <w:docPart w:val="542A5549DD6347E98EE31186280CF0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1140BB">
                  <w:rPr>
                    <w:lang w:val="es-ES_tradnl"/>
                  </w:rPr>
                  <w:t>PROYECTO BBDD EN SQL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La primera tabla contiene el título y la imagen, la segunda la fecha y el subtítulo, y la tercera contiene texto de párrafo"/>
      </w:tblPr>
      <w:tblGrid>
        <w:gridCol w:w="9747"/>
      </w:tblGrid>
      <w:tr w:rsidR="00D4773D" w:rsidRPr="00D7580C" w14:paraId="059A96D8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101CE1E2" w14:textId="77777777" w:rsidR="001140BB" w:rsidRDefault="001140BB" w:rsidP="001140BB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 xml:space="preserve">Proyecto BBDD de una aplicación multiplataforma </w:t>
            </w:r>
          </w:p>
          <w:p w14:paraId="3F124297" w14:textId="77777777" w:rsidR="001140BB" w:rsidRDefault="001140BB" w:rsidP="001140BB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en SQL Developer.</w:t>
            </w:r>
          </w:p>
          <w:p w14:paraId="3A916A21" w14:textId="77777777" w:rsidR="001140BB" w:rsidRPr="00186DF6" w:rsidRDefault="001140BB" w:rsidP="001140BB">
            <w:pPr>
              <w:pStyle w:val="Resumen"/>
              <w:rPr>
                <w:u w:val="single"/>
                <w:lang w:val="es-ES_tradnl"/>
              </w:rPr>
            </w:pPr>
          </w:p>
          <w:p w14:paraId="7C894C0B" w14:textId="77777777" w:rsidR="00D4773D" w:rsidRDefault="001140BB" w:rsidP="001140BB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Realizado por Raúl Benítez Ordóñez.</w:t>
            </w:r>
          </w:p>
          <w:p w14:paraId="47FE9CBA" w14:textId="77777777" w:rsidR="001140BB" w:rsidRDefault="001140BB" w:rsidP="001140BB">
            <w:pPr>
              <w:pStyle w:val="Resumen"/>
              <w:rPr>
                <w:lang w:val="es-ES_tradnl"/>
              </w:rPr>
            </w:pPr>
          </w:p>
          <w:p w14:paraId="0AAC0DD0" w14:textId="0DCF6424" w:rsidR="001140BB" w:rsidRPr="00D7580C" w:rsidRDefault="001140BB" w:rsidP="001140BB">
            <w:pPr>
              <w:pStyle w:val="Resumen"/>
              <w:rPr>
                <w:lang w:val="es-ES_tradnl"/>
              </w:rPr>
            </w:pPr>
          </w:p>
        </w:tc>
      </w:tr>
    </w:tbl>
    <w:p w14:paraId="16998B60" w14:textId="77777777" w:rsidR="00D4773D" w:rsidRPr="00D7580C" w:rsidRDefault="00D4773D">
      <w:pPr>
        <w:rPr>
          <w:lang w:val="es-ES_tradnl"/>
        </w:rPr>
      </w:pPr>
      <w:r w:rsidRPr="00D7580C">
        <w:rPr>
          <w:lang w:val="es-ES_tradnl" w:bidi="es-ES"/>
        </w:rPr>
        <w:br w:type="page"/>
      </w:r>
    </w:p>
    <w:p w14:paraId="6BEDEB34" w14:textId="77777777" w:rsidR="001140BB" w:rsidRDefault="001140BB" w:rsidP="001140BB">
      <w:pPr>
        <w:pStyle w:val="Ttulo1"/>
        <w:ind w:left="360"/>
        <w:jc w:val="both"/>
        <w:rPr>
          <w:lang w:val="es-ES_tradnl"/>
        </w:rPr>
      </w:pPr>
    </w:p>
    <w:p w14:paraId="2AEE83CC" w14:textId="05A00FD0" w:rsidR="001140BB" w:rsidRDefault="001140BB" w:rsidP="001140BB">
      <w:pPr>
        <w:pStyle w:val="Ttulo1"/>
        <w:numPr>
          <w:ilvl w:val="0"/>
          <w:numId w:val="33"/>
        </w:numPr>
        <w:jc w:val="both"/>
        <w:rPr>
          <w:rFonts w:eastAsia="Times New Roman"/>
          <w:lang w:val="es-ES_tradnl"/>
        </w:rPr>
      </w:pPr>
      <w:r>
        <w:rPr>
          <w:lang w:val="es-ES_tradnl"/>
        </w:rPr>
        <w:t>añadido, modificación y eliminación de datos.</w:t>
      </w:r>
    </w:p>
    <w:p w14:paraId="1B42FED4" w14:textId="77777777" w:rsidR="001140BB" w:rsidRPr="00C2674F" w:rsidRDefault="001140BB" w:rsidP="001140BB">
      <w:pPr>
        <w:pStyle w:val="Ttulo1"/>
        <w:ind w:left="720"/>
        <w:jc w:val="both"/>
        <w:rPr>
          <w:rFonts w:eastAsia="Times New Roman"/>
          <w:lang w:val="es-ES_tradnl"/>
        </w:rPr>
      </w:pPr>
    </w:p>
    <w:p w14:paraId="70AB5385" w14:textId="6A2EE3E9" w:rsidR="00052A4A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Una vez ya establecido como va a trabajar nuestra base de datos en la aplicación, vamos a ver ahora como podemos añadir, modificar y eliminar datos en esta.</w:t>
      </w:r>
    </w:p>
    <w:p w14:paraId="23EA5530" w14:textId="7E9E88BB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Vamos a ver cómo podemos…</w:t>
      </w:r>
    </w:p>
    <w:p w14:paraId="22F05DA7" w14:textId="77777777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0DF08E19" w14:textId="3AAC79CC" w:rsidR="006575CF" w:rsidRDefault="006575CF" w:rsidP="006575CF">
      <w:pPr>
        <w:pStyle w:val="Prrafodelista"/>
        <w:numPr>
          <w:ilvl w:val="0"/>
          <w:numId w:val="34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Añadir datos.</w:t>
      </w:r>
    </w:p>
    <w:p w14:paraId="05C96825" w14:textId="09E2CC4E" w:rsidR="006575CF" w:rsidRDefault="006575CF" w:rsidP="006575CF">
      <w:pPr>
        <w:pStyle w:val="Prrafodelista"/>
        <w:numPr>
          <w:ilvl w:val="0"/>
          <w:numId w:val="34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Añadir datos a partir de consultas.</w:t>
      </w:r>
    </w:p>
    <w:p w14:paraId="5CC481AF" w14:textId="1F91F7F1" w:rsidR="006575CF" w:rsidRDefault="006575CF" w:rsidP="006575CF">
      <w:pPr>
        <w:pStyle w:val="Prrafodelista"/>
        <w:numPr>
          <w:ilvl w:val="0"/>
          <w:numId w:val="34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Modificar masivamente datos realizando operaciones.</w:t>
      </w:r>
    </w:p>
    <w:p w14:paraId="3DE18B6D" w14:textId="2F88DA56" w:rsidR="006575CF" w:rsidRDefault="006575CF" w:rsidP="006575CF">
      <w:pPr>
        <w:pStyle w:val="Prrafodelista"/>
        <w:numPr>
          <w:ilvl w:val="0"/>
          <w:numId w:val="34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Modificar datos de ciertos registros.</w:t>
      </w:r>
    </w:p>
    <w:p w14:paraId="302CDC5A" w14:textId="2E1B3D2B" w:rsidR="006575CF" w:rsidRDefault="006575CF" w:rsidP="006575CF">
      <w:pPr>
        <w:pStyle w:val="Prrafodelista"/>
        <w:numPr>
          <w:ilvl w:val="0"/>
          <w:numId w:val="34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Borrar masivamente datos.</w:t>
      </w:r>
    </w:p>
    <w:p w14:paraId="6606725C" w14:textId="346F7EDA" w:rsidR="006575CF" w:rsidRDefault="006575CF" w:rsidP="006575CF">
      <w:pPr>
        <w:pStyle w:val="Prrafodelista"/>
        <w:numPr>
          <w:ilvl w:val="0"/>
          <w:numId w:val="34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Borrar ciertos registros.</w:t>
      </w:r>
    </w:p>
    <w:p w14:paraId="34623528" w14:textId="37058C3D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6AE1D9D9" w14:textId="756F43ED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488DE318" w14:textId="064DDD46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742E79D4" w14:textId="3604AB15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6C242236" w14:textId="41416CCD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05F7BFA1" w14:textId="0C7F3E16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087D871F" w14:textId="52B55B6B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128109B1" w14:textId="7B5D7B67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4C540FC9" w14:textId="4FEE651D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07A9F43D" w14:textId="1E0B6E73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379904A6" w14:textId="04542A1A" w:rsidR="006575CF" w:rsidRDefault="006575CF" w:rsidP="006575CF">
      <w:pPr>
        <w:spacing w:line="480" w:lineRule="auto"/>
        <w:jc w:val="both"/>
        <w:rPr>
          <w:rFonts w:eastAsia="Times New Roman"/>
          <w:lang w:val="es-ES_tradnl"/>
        </w:rPr>
      </w:pPr>
    </w:p>
    <w:p w14:paraId="2BDFDA19" w14:textId="1ED4E45A" w:rsidR="006575CF" w:rsidRDefault="006575CF" w:rsidP="006575CF">
      <w:pPr>
        <w:spacing w:line="480" w:lineRule="auto"/>
        <w:jc w:val="center"/>
        <w:rPr>
          <w:rFonts w:eastAsia="Times New Roman"/>
          <w:u w:val="single"/>
          <w:lang w:val="es-ES_tradnl"/>
        </w:rPr>
      </w:pPr>
      <w:r w:rsidRPr="006575CF">
        <w:rPr>
          <w:rFonts w:eastAsia="Times New Roman"/>
          <w:u w:val="single"/>
          <w:lang w:val="es-ES_tradnl"/>
        </w:rPr>
        <w:t>Añadido de datos</w:t>
      </w:r>
    </w:p>
    <w:p w14:paraId="6849242A" w14:textId="58FD466F" w:rsidR="006575CF" w:rsidRDefault="006575CF" w:rsidP="006575CF">
      <w:pPr>
        <w:spacing w:line="480" w:lineRule="auto"/>
        <w:jc w:val="center"/>
        <w:rPr>
          <w:rFonts w:eastAsia="Times New Roman"/>
          <w:u w:val="single"/>
          <w:lang w:val="es-ES_tradnl"/>
        </w:rPr>
      </w:pPr>
    </w:p>
    <w:p w14:paraId="0783EEBD" w14:textId="23BB8376" w:rsidR="006575CF" w:rsidRDefault="006575CF" w:rsidP="006575CF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añadir datos, vamos a utilizar </w:t>
      </w:r>
      <w:r w:rsidR="00DC38B3">
        <w:rPr>
          <w:rFonts w:eastAsia="Times New Roman"/>
          <w:lang w:val="es-ES_tradnl"/>
        </w:rPr>
        <w:t xml:space="preserve">la sentencia </w:t>
      </w:r>
      <w:r w:rsidR="00DC38B3" w:rsidRPr="00DC38B3">
        <w:rPr>
          <w:rFonts w:eastAsia="Times New Roman"/>
          <w:b/>
          <w:bCs/>
          <w:lang w:val="es-ES_tradnl"/>
        </w:rPr>
        <w:t>INSERT</w:t>
      </w:r>
      <w:r w:rsidR="00DC38B3">
        <w:rPr>
          <w:rFonts w:eastAsia="Times New Roman"/>
          <w:lang w:val="es-ES_tradnl"/>
        </w:rPr>
        <w:t>.</w:t>
      </w:r>
    </w:p>
    <w:p w14:paraId="6BAF16B6" w14:textId="6FE030D5" w:rsidR="00DC38B3" w:rsidRDefault="00DC38B3" w:rsidP="006575CF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Escribimos </w:t>
      </w:r>
      <w:r w:rsidRPr="0002026D">
        <w:rPr>
          <w:rFonts w:eastAsia="Times New Roman"/>
          <w:b/>
          <w:bCs/>
          <w:lang w:val="es-ES_tradnl"/>
        </w:rPr>
        <w:t>INSERT INTO</w:t>
      </w:r>
      <w:r>
        <w:rPr>
          <w:rFonts w:eastAsia="Times New Roman"/>
          <w:lang w:val="es-ES_tradnl"/>
        </w:rPr>
        <w:t xml:space="preserve"> (Nombre de la tabla) </w:t>
      </w:r>
      <w:r w:rsidRPr="0002026D">
        <w:rPr>
          <w:rFonts w:eastAsia="Times New Roman"/>
          <w:b/>
          <w:bCs/>
          <w:lang w:val="es-ES_tradnl"/>
        </w:rPr>
        <w:t>VALUES</w:t>
      </w:r>
      <w:r>
        <w:rPr>
          <w:rFonts w:eastAsia="Times New Roman"/>
          <w:lang w:val="es-ES_tradnl"/>
        </w:rPr>
        <w:t xml:space="preserve"> (Columnas y fuente de inserción).</w:t>
      </w:r>
    </w:p>
    <w:p w14:paraId="06BE4B2D" w14:textId="43DA8126" w:rsidR="00DC38B3" w:rsidRDefault="00DC38B3" w:rsidP="006575CF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En </w:t>
      </w:r>
      <w:r w:rsidRPr="0002026D">
        <w:rPr>
          <w:rFonts w:eastAsia="Times New Roman"/>
          <w:b/>
          <w:bCs/>
          <w:lang w:val="es-ES_tradnl"/>
        </w:rPr>
        <w:t>VALUES</w:t>
      </w:r>
      <w:r>
        <w:rPr>
          <w:rFonts w:eastAsia="Times New Roman"/>
          <w:lang w:val="es-ES_tradnl"/>
        </w:rPr>
        <w:t>, escribimos entre paréntesis y separado por comillas, los valores que vamos a darle a esa fila, respetando el orden de los campos que hay en la tabla.</w:t>
      </w:r>
    </w:p>
    <w:p w14:paraId="309979E1" w14:textId="58E2F08E" w:rsidR="00DC38B3" w:rsidRDefault="00DC38B3" w:rsidP="006575CF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Por ejemplo, en nuestra tabla Usuario sigue esta estructura:</w:t>
      </w:r>
    </w:p>
    <w:p w14:paraId="3DD652AD" w14:textId="56536475" w:rsidR="00DC38B3" w:rsidRDefault="00DC38B3" w:rsidP="00DC38B3">
      <w:pPr>
        <w:spacing w:line="480" w:lineRule="auto"/>
        <w:jc w:val="center"/>
        <w:rPr>
          <w:rFonts w:eastAsia="Times New Roman"/>
          <w:lang w:val="es-ES_tradnl"/>
        </w:rPr>
      </w:pPr>
      <w:r w:rsidRPr="00DC38B3">
        <w:rPr>
          <w:rFonts w:eastAsia="Times New Roman"/>
          <w:noProof/>
          <w:lang w:val="es-ES_tradnl"/>
        </w:rPr>
        <w:drawing>
          <wp:inline distT="0" distB="0" distL="0" distR="0" wp14:anchorId="5841BDFC" wp14:editId="6D225272">
            <wp:extent cx="1247949" cy="141942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DE5C" w14:textId="16B6CFE9" w:rsidR="00DC38B3" w:rsidRDefault="00DC38B3" w:rsidP="006575CF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Insertamos los datos de la siguiente forma, respetando el orden y acordándonos de las restricciones que añadimos antes:</w:t>
      </w:r>
    </w:p>
    <w:p w14:paraId="4E2D697E" w14:textId="0B8C61EB" w:rsidR="00DC38B3" w:rsidRDefault="00DC38B3" w:rsidP="00DC38B3">
      <w:pPr>
        <w:spacing w:line="480" w:lineRule="auto"/>
        <w:jc w:val="center"/>
        <w:rPr>
          <w:rFonts w:eastAsia="Times New Roman"/>
          <w:lang w:val="es-ES_tradnl"/>
        </w:rPr>
      </w:pPr>
      <w:r w:rsidRPr="00DC38B3">
        <w:rPr>
          <w:rFonts w:eastAsia="Times New Roman"/>
          <w:noProof/>
          <w:lang w:val="es-ES_tradnl"/>
        </w:rPr>
        <w:drawing>
          <wp:inline distT="0" distB="0" distL="0" distR="0" wp14:anchorId="1234E404" wp14:editId="67D5AE4B">
            <wp:extent cx="6189345" cy="86550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32B7" w14:textId="30DC225D" w:rsidR="00DC38B3" w:rsidRDefault="00DC38B3" w:rsidP="00DC38B3">
      <w:pPr>
        <w:spacing w:line="480" w:lineRule="auto"/>
        <w:jc w:val="center"/>
        <w:rPr>
          <w:rFonts w:eastAsia="Times New Roman"/>
          <w:lang w:val="es-ES_tradnl"/>
        </w:rPr>
      </w:pPr>
    </w:p>
    <w:p w14:paraId="081F1A56" w14:textId="08236BC0" w:rsidR="00DC38B3" w:rsidRDefault="00DC38B3" w:rsidP="00DC38B3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Y así, podemos añadir todos los datos que queramos en todas las tablas que necesitemos mediante sentencias.</w:t>
      </w:r>
    </w:p>
    <w:p w14:paraId="51E96676" w14:textId="020CA22D" w:rsidR="00DC38B3" w:rsidRDefault="00DC38B3" w:rsidP="00DC38B3">
      <w:pPr>
        <w:spacing w:line="480" w:lineRule="auto"/>
        <w:rPr>
          <w:rFonts w:eastAsia="Times New Roman"/>
          <w:lang w:val="es-ES_tradnl"/>
        </w:rPr>
      </w:pPr>
    </w:p>
    <w:p w14:paraId="39B63BA4" w14:textId="1F1ACB43" w:rsidR="00DC38B3" w:rsidRDefault="00DC38B3" w:rsidP="00DC38B3">
      <w:pPr>
        <w:spacing w:line="480" w:lineRule="auto"/>
        <w:rPr>
          <w:rFonts w:eastAsia="Times New Roman"/>
          <w:lang w:val="es-ES_tradnl"/>
        </w:rPr>
      </w:pPr>
    </w:p>
    <w:p w14:paraId="61F49B29" w14:textId="7FF15B38" w:rsidR="00DC38B3" w:rsidRDefault="00DC38B3" w:rsidP="00DC38B3">
      <w:pPr>
        <w:spacing w:line="480" w:lineRule="auto"/>
        <w:rPr>
          <w:rFonts w:eastAsia="Times New Roman"/>
          <w:lang w:val="es-ES_tradnl"/>
        </w:rPr>
      </w:pPr>
    </w:p>
    <w:p w14:paraId="69455FB0" w14:textId="3F9317E9" w:rsidR="00DC38B3" w:rsidRDefault="00DC38B3" w:rsidP="00DC38B3">
      <w:pPr>
        <w:spacing w:line="480" w:lineRule="auto"/>
        <w:jc w:val="center"/>
        <w:rPr>
          <w:rFonts w:eastAsia="Times New Roman"/>
          <w:u w:val="single"/>
          <w:lang w:val="es-ES_tradnl"/>
        </w:rPr>
      </w:pPr>
      <w:r w:rsidRPr="00DC38B3">
        <w:rPr>
          <w:rFonts w:eastAsia="Times New Roman"/>
          <w:u w:val="single"/>
          <w:lang w:val="es-ES_tradnl"/>
        </w:rPr>
        <w:t>Añadido de datos a partir de consultas</w:t>
      </w:r>
    </w:p>
    <w:p w14:paraId="09091FF0" w14:textId="3E1AE8F1" w:rsidR="0002026D" w:rsidRDefault="0002026D" w:rsidP="00DC38B3">
      <w:pPr>
        <w:spacing w:line="480" w:lineRule="auto"/>
        <w:jc w:val="center"/>
        <w:rPr>
          <w:rFonts w:eastAsia="Times New Roman"/>
          <w:u w:val="single"/>
          <w:lang w:val="es-ES_tradnl"/>
        </w:rPr>
      </w:pPr>
    </w:p>
    <w:p w14:paraId="34A7FFFE" w14:textId="77777777" w:rsidR="008C5AD5" w:rsidRDefault="008C5AD5" w:rsidP="0002026D">
      <w:pPr>
        <w:spacing w:line="480" w:lineRule="auto"/>
        <w:rPr>
          <w:rFonts w:eastAsia="Times New Roman"/>
          <w:u w:val="single"/>
          <w:lang w:val="es-ES_tradnl"/>
        </w:rPr>
      </w:pPr>
    </w:p>
    <w:p w14:paraId="02275A44" w14:textId="06557FC2" w:rsidR="00C81AB2" w:rsidRPr="0002026D" w:rsidRDefault="00C81AB2" w:rsidP="00C81AB2">
      <w:pPr>
        <w:spacing w:line="480" w:lineRule="auto"/>
        <w:rPr>
          <w:rFonts w:eastAsia="Times New Roman"/>
          <w:lang w:val="es-ES_tradnl"/>
        </w:rPr>
      </w:pPr>
    </w:p>
    <w:p w14:paraId="7B7D4B18" w14:textId="10B6D11B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5080B62D" w14:textId="74D9AD1E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5DD350C2" w14:textId="0ECDFBDF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0F4441E0" w14:textId="489FFA21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3C4B8FF7" w14:textId="39DED79D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3502768E" w14:textId="3A8AFB3B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00D4D184" w14:textId="7F766893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7C96D55F" w14:textId="4184A090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18108251" w14:textId="4C641446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366A99C5" w14:textId="1912E85B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0568AB5A" w14:textId="1B824954" w:rsidR="006E50AB" w:rsidRDefault="006E50AB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7043E6BE" w14:textId="77F7EEF2" w:rsidR="006E50AB" w:rsidRDefault="006E50AB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7D96B7B7" w14:textId="1A12E6C9" w:rsidR="006E50AB" w:rsidRDefault="006E50AB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622C77DF" w14:textId="5EFF9175" w:rsidR="006E50AB" w:rsidRDefault="006E50AB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0D7C217B" w14:textId="77777777" w:rsidR="006E50AB" w:rsidRDefault="006E50AB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6116CA0D" w14:textId="425247E3" w:rsidR="00C81AB2" w:rsidRDefault="00C81AB2" w:rsidP="00C81AB2">
      <w:pPr>
        <w:spacing w:line="480" w:lineRule="auto"/>
        <w:rPr>
          <w:rFonts w:eastAsia="Times New Roman"/>
          <w:u w:val="single"/>
          <w:lang w:val="es-ES_tradnl"/>
        </w:rPr>
      </w:pPr>
    </w:p>
    <w:p w14:paraId="519A88F2" w14:textId="4784D332" w:rsidR="00C81AB2" w:rsidRDefault="00C81AB2" w:rsidP="00C81AB2">
      <w:pPr>
        <w:spacing w:line="480" w:lineRule="auto"/>
        <w:jc w:val="center"/>
        <w:rPr>
          <w:rFonts w:eastAsia="Times New Roman"/>
          <w:u w:val="single"/>
          <w:lang w:val="es-ES_tradnl"/>
        </w:rPr>
      </w:pPr>
      <w:r>
        <w:rPr>
          <w:rFonts w:eastAsia="Times New Roman"/>
          <w:u w:val="single"/>
          <w:lang w:val="es-ES_tradnl"/>
        </w:rPr>
        <w:t>Modificación masiva de datos realizando operaciones</w:t>
      </w:r>
    </w:p>
    <w:p w14:paraId="4DA706B8" w14:textId="77777777" w:rsidR="00C81AB2" w:rsidRDefault="00C81AB2" w:rsidP="00C81AB2">
      <w:pPr>
        <w:spacing w:line="480" w:lineRule="auto"/>
        <w:jc w:val="center"/>
        <w:rPr>
          <w:rFonts w:eastAsia="Times New Roman"/>
          <w:u w:val="single"/>
          <w:lang w:val="es-ES_tradnl"/>
        </w:rPr>
      </w:pPr>
    </w:p>
    <w:p w14:paraId="2B57C0E5" w14:textId="33556E81" w:rsidR="00C81AB2" w:rsidRDefault="00C81AB2" w:rsidP="00C81AB2">
      <w:pPr>
        <w:spacing w:line="480" w:lineRule="auto"/>
        <w:rPr>
          <w:rFonts w:eastAsia="Times New Roman"/>
          <w:b/>
          <w:bCs/>
          <w:lang w:val="es-ES_tradnl"/>
        </w:rPr>
      </w:pPr>
      <w:r>
        <w:rPr>
          <w:rFonts w:eastAsia="Times New Roman"/>
          <w:lang w:val="es-ES_tradnl"/>
        </w:rPr>
        <w:t xml:space="preserve">Para modificar datos de una tabla, lo llevamos a cabo con la sentencia </w:t>
      </w:r>
      <w:r w:rsidRPr="00C81AB2">
        <w:rPr>
          <w:rFonts w:eastAsia="Times New Roman"/>
          <w:b/>
          <w:bCs/>
          <w:lang w:val="es-ES_tradnl"/>
        </w:rPr>
        <w:t>UPDATE</w:t>
      </w:r>
      <w:r>
        <w:rPr>
          <w:rFonts w:eastAsia="Times New Roman"/>
          <w:b/>
          <w:bCs/>
          <w:lang w:val="es-ES_tradnl"/>
        </w:rPr>
        <w:t>:</w:t>
      </w:r>
    </w:p>
    <w:p w14:paraId="50DED9B3" w14:textId="77777777" w:rsidR="00C81AB2" w:rsidRPr="00C81AB2" w:rsidRDefault="00C81AB2" w:rsidP="00C81AB2">
      <w:pPr>
        <w:spacing w:line="480" w:lineRule="auto"/>
        <w:ind w:firstLine="720"/>
        <w:rPr>
          <w:rFonts w:eastAsia="Times New Roman"/>
          <w:lang w:val="es-ES_tradnl"/>
        </w:rPr>
      </w:pPr>
      <w:r w:rsidRPr="00C81AB2">
        <w:rPr>
          <w:rFonts w:eastAsia="Times New Roman"/>
          <w:lang w:val="es-ES_tradnl"/>
        </w:rPr>
        <w:t>UPDATE &lt;nombre de tabla&gt;</w:t>
      </w:r>
    </w:p>
    <w:p w14:paraId="1052913B" w14:textId="77777777" w:rsidR="00C81AB2" w:rsidRPr="00C81AB2" w:rsidRDefault="00C81AB2" w:rsidP="00C81AB2">
      <w:pPr>
        <w:spacing w:line="480" w:lineRule="auto"/>
        <w:ind w:firstLine="720"/>
        <w:rPr>
          <w:rFonts w:eastAsia="Times New Roman"/>
          <w:lang w:val="es-ES_tradnl"/>
        </w:rPr>
      </w:pPr>
      <w:r w:rsidRPr="00C81AB2">
        <w:rPr>
          <w:rFonts w:eastAsia="Times New Roman"/>
          <w:lang w:val="es-ES_tradnl"/>
        </w:rPr>
        <w:t>SET &lt;lista de cláusula de set&gt;</w:t>
      </w:r>
    </w:p>
    <w:p w14:paraId="3D4A1C66" w14:textId="6F7D1D95" w:rsidR="00C81AB2" w:rsidRDefault="00C81AB2" w:rsidP="00C81AB2">
      <w:pPr>
        <w:spacing w:line="480" w:lineRule="auto"/>
        <w:ind w:firstLine="720"/>
        <w:rPr>
          <w:rFonts w:eastAsia="Times New Roman"/>
          <w:lang w:val="es-ES_tradnl"/>
        </w:rPr>
      </w:pPr>
      <w:r w:rsidRPr="00C81AB2">
        <w:rPr>
          <w:rFonts w:eastAsia="Times New Roman"/>
          <w:lang w:val="es-ES_tradnl"/>
        </w:rPr>
        <w:t>[WHERE &lt;condición de búsqueda&gt;]</w:t>
      </w:r>
    </w:p>
    <w:p w14:paraId="3F58AFB9" w14:textId="485A2F7D" w:rsidR="00C81AB2" w:rsidRDefault="00C81AB2" w:rsidP="00C81AB2">
      <w:pPr>
        <w:spacing w:line="480" w:lineRule="auto"/>
        <w:ind w:firstLine="720"/>
        <w:rPr>
          <w:rFonts w:eastAsia="Times New Roman"/>
          <w:lang w:val="es-ES_tradnl"/>
        </w:rPr>
      </w:pPr>
    </w:p>
    <w:p w14:paraId="46DC9BBC" w14:textId="60083637" w:rsidR="00C81AB2" w:rsidRDefault="00C81AB2" w:rsidP="00C81AB2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Entonces, si por ejemplo en nuestra aplicación las suscripciones cambian de precios</w:t>
      </w:r>
      <w:r w:rsidR="006E50AB">
        <w:rPr>
          <w:rFonts w:eastAsia="Times New Roman"/>
          <w:lang w:val="es-ES_tradnl"/>
        </w:rPr>
        <w:t xml:space="preserve"> y aumentan n 20% más cada una de las suscripciones que hay, para no modificarlas una a una, podemos realizar la siguiente sentencia:</w:t>
      </w:r>
    </w:p>
    <w:p w14:paraId="3614B598" w14:textId="53876B59" w:rsidR="006E50AB" w:rsidRDefault="006E50AB" w:rsidP="00C81AB2">
      <w:pPr>
        <w:spacing w:line="480" w:lineRule="auto"/>
        <w:rPr>
          <w:rFonts w:eastAsia="Times New Roman"/>
          <w:lang w:val="es-ES_tradnl"/>
        </w:rPr>
      </w:pPr>
    </w:p>
    <w:p w14:paraId="0D2E1B17" w14:textId="662266C9" w:rsidR="006E50AB" w:rsidRDefault="006E50AB" w:rsidP="006E50AB">
      <w:pPr>
        <w:spacing w:line="480" w:lineRule="auto"/>
        <w:jc w:val="center"/>
        <w:rPr>
          <w:rFonts w:eastAsia="Times New Roman"/>
          <w:lang w:val="es-ES_tradnl"/>
        </w:rPr>
      </w:pPr>
      <w:r w:rsidRPr="006E50AB">
        <w:rPr>
          <w:rFonts w:eastAsia="Times New Roman"/>
          <w:noProof/>
          <w:lang w:val="es-ES_tradnl"/>
        </w:rPr>
        <w:drawing>
          <wp:inline distT="0" distB="0" distL="0" distR="0" wp14:anchorId="50CE28F3" wp14:editId="1005DCC1">
            <wp:extent cx="3486637" cy="48584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4903" w14:textId="77777777" w:rsidR="00C81AB2" w:rsidRDefault="00C81AB2" w:rsidP="00C81AB2">
      <w:pPr>
        <w:spacing w:line="480" w:lineRule="auto"/>
        <w:rPr>
          <w:rFonts w:eastAsia="Times New Roman"/>
          <w:lang w:val="es-ES_tradnl"/>
        </w:rPr>
      </w:pPr>
    </w:p>
    <w:p w14:paraId="19CF269A" w14:textId="01E5F2AD" w:rsidR="00C81AB2" w:rsidRDefault="00C81AB2" w:rsidP="00C81AB2">
      <w:pPr>
        <w:spacing w:line="480" w:lineRule="auto"/>
        <w:jc w:val="center"/>
        <w:rPr>
          <w:rFonts w:eastAsia="Times New Roman"/>
          <w:lang w:val="es-ES_tradnl"/>
        </w:rPr>
      </w:pPr>
    </w:p>
    <w:p w14:paraId="3D79ADF8" w14:textId="2221169E" w:rsidR="00C81AB2" w:rsidRDefault="006E50AB" w:rsidP="00C81AB2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Así, modificamos el precio de todas las suscripciones a la vez.</w:t>
      </w:r>
    </w:p>
    <w:p w14:paraId="51A92B3E" w14:textId="2F855930" w:rsidR="00AF3CA1" w:rsidRDefault="00AF3CA1" w:rsidP="00DC38B3">
      <w:pPr>
        <w:spacing w:line="480" w:lineRule="auto"/>
        <w:rPr>
          <w:rFonts w:eastAsia="Times New Roman"/>
          <w:lang w:val="es-ES_tradnl"/>
        </w:rPr>
      </w:pPr>
    </w:p>
    <w:p w14:paraId="29BB5E2E" w14:textId="77777777" w:rsidR="006E50AB" w:rsidRDefault="006E50AB" w:rsidP="00DC38B3">
      <w:pPr>
        <w:spacing w:line="480" w:lineRule="auto"/>
        <w:rPr>
          <w:rFonts w:eastAsia="Times New Roman"/>
          <w:lang w:val="es-ES_tradnl"/>
        </w:rPr>
      </w:pPr>
    </w:p>
    <w:p w14:paraId="51662B99" w14:textId="57A36213" w:rsidR="00AF3CA1" w:rsidRDefault="00AF3CA1" w:rsidP="00DC38B3">
      <w:pPr>
        <w:spacing w:line="480" w:lineRule="auto"/>
        <w:rPr>
          <w:rFonts w:eastAsia="Times New Roman"/>
          <w:lang w:val="es-ES_tradnl"/>
        </w:rPr>
      </w:pPr>
    </w:p>
    <w:p w14:paraId="31F65669" w14:textId="525DB603" w:rsidR="00AF3CA1" w:rsidRDefault="00AF3CA1" w:rsidP="00DC38B3">
      <w:pPr>
        <w:spacing w:line="480" w:lineRule="auto"/>
        <w:rPr>
          <w:rFonts w:eastAsia="Times New Roman"/>
          <w:lang w:val="es-ES_tradnl"/>
        </w:rPr>
      </w:pPr>
    </w:p>
    <w:p w14:paraId="701C6FF2" w14:textId="28FA92C4" w:rsidR="00AF3CA1" w:rsidRDefault="00AF3CA1" w:rsidP="00DC38B3">
      <w:pPr>
        <w:spacing w:line="480" w:lineRule="auto"/>
        <w:rPr>
          <w:rFonts w:eastAsia="Times New Roman"/>
          <w:lang w:val="es-ES_tradnl"/>
        </w:rPr>
      </w:pPr>
    </w:p>
    <w:p w14:paraId="2FDD2B37" w14:textId="6FF1F11F" w:rsidR="00AF3CA1" w:rsidRPr="00AF3CA1" w:rsidRDefault="00AF3CA1" w:rsidP="00AF3CA1">
      <w:pPr>
        <w:spacing w:line="480" w:lineRule="auto"/>
        <w:jc w:val="center"/>
        <w:rPr>
          <w:rFonts w:eastAsia="Times New Roman"/>
          <w:u w:val="single"/>
          <w:lang w:val="es-ES_tradnl"/>
        </w:rPr>
      </w:pPr>
      <w:r w:rsidRPr="00AF3CA1">
        <w:rPr>
          <w:rFonts w:eastAsia="Times New Roman"/>
          <w:u w:val="single"/>
          <w:lang w:val="es-ES_tradnl"/>
        </w:rPr>
        <w:t>Modificación de ciertos registros</w:t>
      </w:r>
    </w:p>
    <w:p w14:paraId="05CAC649" w14:textId="04A5785B" w:rsidR="00AF3CA1" w:rsidRDefault="00AF3CA1" w:rsidP="00DC38B3">
      <w:pPr>
        <w:spacing w:line="480" w:lineRule="auto"/>
        <w:rPr>
          <w:rFonts w:eastAsia="Times New Roman"/>
          <w:lang w:val="es-ES_tradnl"/>
        </w:rPr>
      </w:pPr>
    </w:p>
    <w:p w14:paraId="5B06FFB1" w14:textId="53459F83" w:rsidR="008B0769" w:rsidRPr="008B0769" w:rsidRDefault="008B0769" w:rsidP="00DC38B3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modificar ciertos registros, por ejemplo, los datos de un usuario en concreto o los integrantes de un podcast específico, lo podemos hacer igual buscando por campos más concretos </w:t>
      </w:r>
    </w:p>
    <w:p w14:paraId="1DA6A264" w14:textId="77777777" w:rsidR="008B0769" w:rsidRDefault="008B0769" w:rsidP="00DC38B3">
      <w:pPr>
        <w:spacing w:line="480" w:lineRule="auto"/>
        <w:rPr>
          <w:rFonts w:eastAsia="Times New Roman"/>
          <w:lang w:val="es-ES_tradnl"/>
        </w:rPr>
      </w:pPr>
    </w:p>
    <w:p w14:paraId="2115EE7E" w14:textId="24B74221" w:rsidR="00AF3CA1" w:rsidRDefault="00AF3CA1" w:rsidP="00AF3CA1">
      <w:pPr>
        <w:spacing w:line="480" w:lineRule="auto"/>
        <w:jc w:val="center"/>
        <w:rPr>
          <w:rFonts w:eastAsia="Times New Roman"/>
          <w:lang w:val="es-ES_tradnl"/>
        </w:rPr>
      </w:pPr>
      <w:r w:rsidRPr="00AF3CA1">
        <w:rPr>
          <w:rFonts w:eastAsia="Times New Roman"/>
          <w:noProof/>
          <w:lang w:val="es-ES_tradnl"/>
        </w:rPr>
        <w:drawing>
          <wp:inline distT="0" distB="0" distL="0" distR="0" wp14:anchorId="282BE67C" wp14:editId="3735E0B7">
            <wp:extent cx="4620270" cy="12574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A90F" w14:textId="6E125959" w:rsidR="00CB3D19" w:rsidRDefault="00CB3D19" w:rsidP="00AF3CA1">
      <w:pPr>
        <w:spacing w:line="480" w:lineRule="auto"/>
        <w:jc w:val="center"/>
        <w:rPr>
          <w:rFonts w:eastAsia="Times New Roman"/>
          <w:lang w:val="es-ES_tradnl"/>
        </w:rPr>
      </w:pPr>
    </w:p>
    <w:p w14:paraId="50FA8E50" w14:textId="167F5EC2" w:rsidR="00CB3D19" w:rsidRDefault="006E50AB" w:rsidP="006E50AB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O si como en el anterior caso, las suscripciones </w:t>
      </w:r>
      <w:r w:rsidR="00AB6B1C">
        <w:rPr>
          <w:rFonts w:eastAsia="Times New Roman"/>
          <w:lang w:val="es-ES_tradnl"/>
        </w:rPr>
        <w:t>cambian de precio, pero dependiendo de la suscripción que sea, también la podemos modificar especificando en el WHERE el tipo de suscripción.</w:t>
      </w:r>
    </w:p>
    <w:p w14:paraId="2F62ECC7" w14:textId="77777777" w:rsidR="00AB6B1C" w:rsidRDefault="00AB6B1C" w:rsidP="006E50AB">
      <w:pPr>
        <w:spacing w:line="480" w:lineRule="auto"/>
        <w:rPr>
          <w:rFonts w:eastAsia="Times New Roman"/>
          <w:lang w:val="es-ES_tradnl"/>
        </w:rPr>
      </w:pPr>
    </w:p>
    <w:p w14:paraId="243DEEF4" w14:textId="39B29239" w:rsidR="00CB3D19" w:rsidRDefault="00AB6B1C" w:rsidP="00AF3CA1">
      <w:pPr>
        <w:spacing w:line="480" w:lineRule="auto"/>
        <w:jc w:val="center"/>
        <w:rPr>
          <w:rFonts w:eastAsia="Times New Roman"/>
          <w:lang w:val="es-ES_tradnl"/>
        </w:rPr>
      </w:pPr>
      <w:r w:rsidRPr="00AB6B1C">
        <w:rPr>
          <w:rFonts w:eastAsia="Times New Roman"/>
          <w:noProof/>
          <w:lang w:val="es-ES_tradnl"/>
        </w:rPr>
        <w:drawing>
          <wp:inline distT="0" distB="0" distL="0" distR="0" wp14:anchorId="12A05A05" wp14:editId="2CAA25F8">
            <wp:extent cx="3524742" cy="140037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D55" w14:textId="0F02F932" w:rsidR="00CB3D19" w:rsidRDefault="00CB3D19" w:rsidP="00AB6B1C">
      <w:pPr>
        <w:spacing w:line="480" w:lineRule="auto"/>
        <w:rPr>
          <w:rFonts w:eastAsia="Times New Roman"/>
          <w:lang w:val="es-ES_tradnl"/>
        </w:rPr>
      </w:pPr>
    </w:p>
    <w:p w14:paraId="001EBBA0" w14:textId="6DFD13B3" w:rsidR="00CB3D19" w:rsidRDefault="008450A3" w:rsidP="008450A3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Así, estaríamos modificando el precio de la suscripción en un 10% menos en las suscripciones normales y, en un 20% más en las premium.</w:t>
      </w:r>
    </w:p>
    <w:p w14:paraId="344C4907" w14:textId="6D9A63F6" w:rsidR="00CB3D19" w:rsidRDefault="00CB3D19" w:rsidP="00AF3CA1">
      <w:pPr>
        <w:spacing w:line="480" w:lineRule="auto"/>
        <w:jc w:val="center"/>
        <w:rPr>
          <w:rFonts w:eastAsia="Times New Roman"/>
          <w:lang w:val="es-ES_tradnl"/>
        </w:rPr>
      </w:pPr>
    </w:p>
    <w:p w14:paraId="715BC04F" w14:textId="67ED8810" w:rsidR="00CB3D19" w:rsidRDefault="00CB3D19" w:rsidP="008450A3">
      <w:pPr>
        <w:spacing w:line="480" w:lineRule="auto"/>
        <w:rPr>
          <w:rFonts w:eastAsia="Times New Roman"/>
          <w:lang w:val="es-ES_tradnl"/>
        </w:rPr>
      </w:pPr>
    </w:p>
    <w:p w14:paraId="1E89C746" w14:textId="05CF8236" w:rsidR="00CB3D19" w:rsidRDefault="00CB3D19" w:rsidP="00CB3D19">
      <w:pPr>
        <w:spacing w:line="480" w:lineRule="auto"/>
        <w:jc w:val="center"/>
        <w:rPr>
          <w:rFonts w:eastAsia="Times New Roman"/>
          <w:lang w:val="es-ES_tradnl"/>
        </w:rPr>
      </w:pPr>
      <w:r>
        <w:rPr>
          <w:rFonts w:eastAsia="Times New Roman"/>
          <w:u w:val="single"/>
          <w:lang w:val="es-ES_tradnl"/>
        </w:rPr>
        <w:t>Borrado masivo de datos</w:t>
      </w:r>
    </w:p>
    <w:p w14:paraId="04C310C9" w14:textId="4A67A737" w:rsidR="00CB3D19" w:rsidRDefault="00CB3D19" w:rsidP="00CB3D19">
      <w:pPr>
        <w:spacing w:line="480" w:lineRule="auto"/>
        <w:jc w:val="center"/>
        <w:rPr>
          <w:rFonts w:eastAsia="Times New Roman"/>
          <w:lang w:val="es-ES_tradnl"/>
        </w:rPr>
      </w:pPr>
    </w:p>
    <w:p w14:paraId="0586CBAA" w14:textId="6A2D8C64" w:rsidR="00CB3D19" w:rsidRPr="008450A3" w:rsidRDefault="00CB3D19" w:rsidP="00CB3D19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borrar datos </w:t>
      </w:r>
      <w:r w:rsidR="008450A3">
        <w:rPr>
          <w:rFonts w:eastAsia="Times New Roman"/>
          <w:lang w:val="es-ES_tradnl"/>
        </w:rPr>
        <w:t xml:space="preserve">de forma masiva </w:t>
      </w:r>
      <w:r>
        <w:rPr>
          <w:rFonts w:eastAsia="Times New Roman"/>
          <w:lang w:val="es-ES_tradnl"/>
        </w:rPr>
        <w:t xml:space="preserve">de una tabla, utilizamos la sentencia </w:t>
      </w:r>
      <w:r w:rsidRPr="00CB3D19">
        <w:rPr>
          <w:rFonts w:eastAsia="Times New Roman"/>
          <w:b/>
          <w:bCs/>
          <w:lang w:val="es-ES_tradnl"/>
        </w:rPr>
        <w:t>DELETE FROM</w:t>
      </w:r>
      <w:r w:rsidR="008450A3">
        <w:rPr>
          <w:rFonts w:eastAsia="Times New Roman"/>
          <w:b/>
          <w:bCs/>
          <w:lang w:val="es-ES_tradnl"/>
        </w:rPr>
        <w:t xml:space="preserve"> </w:t>
      </w:r>
      <w:r w:rsidR="008450A3">
        <w:rPr>
          <w:rFonts w:eastAsia="Times New Roman"/>
          <w:lang w:val="es-ES_tradnl"/>
        </w:rPr>
        <w:t>seguido de la tabla que queramos borrar.</w:t>
      </w:r>
    </w:p>
    <w:p w14:paraId="69C7925B" w14:textId="77777777" w:rsidR="00CB3D19" w:rsidRDefault="00CB3D19" w:rsidP="00CB3D19">
      <w:pPr>
        <w:spacing w:line="480" w:lineRule="auto"/>
        <w:rPr>
          <w:rFonts w:eastAsia="Times New Roman"/>
          <w:b/>
          <w:bCs/>
          <w:lang w:val="es-ES_tradnl"/>
        </w:rPr>
      </w:pPr>
    </w:p>
    <w:p w14:paraId="70C9CC7C" w14:textId="3B844A09" w:rsidR="00CB3D19" w:rsidRDefault="00CB3D19" w:rsidP="00CB3D19">
      <w:pPr>
        <w:spacing w:line="480" w:lineRule="auto"/>
        <w:jc w:val="center"/>
        <w:rPr>
          <w:rFonts w:eastAsia="Times New Roman"/>
          <w:lang w:val="es-ES_tradnl"/>
        </w:rPr>
      </w:pPr>
      <w:r w:rsidRPr="00CB3D19">
        <w:rPr>
          <w:rFonts w:eastAsia="Times New Roman"/>
          <w:noProof/>
          <w:lang w:val="es-ES_tradnl"/>
        </w:rPr>
        <w:drawing>
          <wp:inline distT="0" distB="0" distL="0" distR="0" wp14:anchorId="791C106A" wp14:editId="44AEAB5E">
            <wp:extent cx="1867161" cy="22291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0FCA" w14:textId="3431135C" w:rsidR="00CB3D19" w:rsidRDefault="00CB3D19" w:rsidP="00CB3D19">
      <w:pPr>
        <w:spacing w:line="480" w:lineRule="auto"/>
        <w:jc w:val="center"/>
        <w:rPr>
          <w:rFonts w:eastAsia="Times New Roman"/>
          <w:lang w:val="es-ES_tradnl"/>
        </w:rPr>
      </w:pPr>
    </w:p>
    <w:p w14:paraId="59C08191" w14:textId="2166AAE6" w:rsidR="00CB3D19" w:rsidRDefault="00CB3D19" w:rsidP="00CB3D19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De esta forma, ejecutando cualquiera de esta sentencia, borraríamos todos los </w:t>
      </w:r>
      <w:r w:rsidR="00293E7A">
        <w:rPr>
          <w:rFonts w:eastAsia="Times New Roman"/>
          <w:lang w:val="es-ES_tradnl"/>
        </w:rPr>
        <w:t>datos pertenecientes</w:t>
      </w:r>
      <w:r>
        <w:rPr>
          <w:rFonts w:eastAsia="Times New Roman"/>
          <w:lang w:val="es-ES_tradnl"/>
        </w:rPr>
        <w:t xml:space="preserve"> a dicha tabla.</w:t>
      </w:r>
    </w:p>
    <w:p w14:paraId="431416E1" w14:textId="74BE8D7A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4D46760F" w14:textId="232BF74A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68BAA38D" w14:textId="5B2157F9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2938E00C" w14:textId="05F7F81E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14F63C84" w14:textId="457C4E79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4CDB4C7A" w14:textId="1411B9F7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062F6F0D" w14:textId="64C3F081" w:rsidR="00CB3D19" w:rsidRDefault="00CB3D19" w:rsidP="00CB3D19">
      <w:pPr>
        <w:spacing w:line="480" w:lineRule="auto"/>
        <w:rPr>
          <w:rFonts w:eastAsia="Times New Roman"/>
          <w:lang w:val="es-ES_tradnl"/>
        </w:rPr>
      </w:pPr>
    </w:p>
    <w:p w14:paraId="4BEE7A33" w14:textId="275E76F5" w:rsidR="00CB3D19" w:rsidRDefault="00CB3D19" w:rsidP="00CB3D19">
      <w:pPr>
        <w:spacing w:line="480" w:lineRule="auto"/>
        <w:jc w:val="center"/>
        <w:rPr>
          <w:rFonts w:eastAsia="Times New Roman"/>
          <w:u w:val="single"/>
          <w:lang w:val="es-ES_tradnl"/>
        </w:rPr>
      </w:pPr>
      <w:r w:rsidRPr="00CB3D19">
        <w:rPr>
          <w:rFonts w:eastAsia="Times New Roman"/>
          <w:u w:val="single"/>
          <w:lang w:val="es-ES_tradnl"/>
        </w:rPr>
        <w:t>Borrado de ciertos registros</w:t>
      </w:r>
    </w:p>
    <w:p w14:paraId="6E0651EB" w14:textId="03819810" w:rsidR="00CB3D19" w:rsidRDefault="00CB3D19" w:rsidP="00CB3D19">
      <w:pPr>
        <w:spacing w:line="480" w:lineRule="auto"/>
        <w:jc w:val="center"/>
        <w:rPr>
          <w:rFonts w:eastAsia="Times New Roman"/>
          <w:u w:val="single"/>
          <w:lang w:val="es-ES_tradnl"/>
        </w:rPr>
      </w:pPr>
    </w:p>
    <w:p w14:paraId="1DB362AD" w14:textId="6B08EF9C" w:rsidR="00CB3D19" w:rsidRDefault="00CB3D19" w:rsidP="00CB3D19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borrar ciertos registros, simplemente a la sentencia DELETE FROM, le añadimos un WHERE y especificamos lo que tiene que contener </w:t>
      </w:r>
      <w:r w:rsidR="00636E0B">
        <w:rPr>
          <w:rFonts w:eastAsia="Times New Roman"/>
          <w:lang w:val="es-ES_tradnl"/>
        </w:rPr>
        <w:t>las filas que queramos que sean borradas.</w:t>
      </w:r>
    </w:p>
    <w:p w14:paraId="16771630" w14:textId="5F47219D" w:rsidR="00CB3D19" w:rsidRDefault="00CB3D19" w:rsidP="00CB3D19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Es decir, si nosotros queremos borrar los discos que tenemos disponibles de Marvin Gaye </w:t>
      </w:r>
      <w:r w:rsidR="00636E0B">
        <w:rPr>
          <w:rFonts w:eastAsia="Times New Roman"/>
          <w:lang w:val="es-ES_tradnl"/>
        </w:rPr>
        <w:t>porque ya no los vamos a reproducir más en nuestra aplicación, ejecutando esta sentencia…</w:t>
      </w:r>
    </w:p>
    <w:p w14:paraId="46E17088" w14:textId="51A6EBD8" w:rsidR="00636E0B" w:rsidRDefault="00636E0B" w:rsidP="00CB3D19">
      <w:pPr>
        <w:spacing w:line="480" w:lineRule="auto"/>
        <w:rPr>
          <w:rFonts w:eastAsia="Times New Roman"/>
          <w:lang w:val="es-ES_tradnl"/>
        </w:rPr>
      </w:pPr>
    </w:p>
    <w:p w14:paraId="0BB2A087" w14:textId="4B500D6D" w:rsidR="00636E0B" w:rsidRDefault="00636E0B" w:rsidP="00636E0B">
      <w:pPr>
        <w:spacing w:line="480" w:lineRule="auto"/>
        <w:jc w:val="center"/>
        <w:rPr>
          <w:rFonts w:eastAsia="Times New Roman"/>
          <w:lang w:val="es-ES_tradnl"/>
        </w:rPr>
      </w:pPr>
      <w:r w:rsidRPr="00636E0B">
        <w:rPr>
          <w:rFonts w:eastAsia="Times New Roman"/>
          <w:noProof/>
          <w:lang w:val="es-ES_tradnl"/>
        </w:rPr>
        <w:drawing>
          <wp:inline distT="0" distB="0" distL="0" distR="0" wp14:anchorId="591FFE3D" wp14:editId="3B695CBA">
            <wp:extent cx="2438740" cy="5334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311B" w14:textId="54171AFE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157370CC" w14:textId="66093BA6" w:rsidR="00636E0B" w:rsidRDefault="00636E0B" w:rsidP="00CB3D19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Borraríamos todos los discos del Artista </w:t>
      </w:r>
      <w:r w:rsidRPr="00636E0B">
        <w:rPr>
          <w:rFonts w:eastAsia="Times New Roman"/>
          <w:i/>
          <w:iCs/>
          <w:lang w:val="es-ES_tradnl"/>
        </w:rPr>
        <w:t>Marvin Gaye</w:t>
      </w:r>
      <w:r>
        <w:rPr>
          <w:rFonts w:eastAsia="Times New Roman"/>
          <w:i/>
          <w:iCs/>
          <w:lang w:val="es-ES_tradnl"/>
        </w:rPr>
        <w:t xml:space="preserve"> </w:t>
      </w:r>
      <w:r>
        <w:rPr>
          <w:rFonts w:eastAsia="Times New Roman"/>
          <w:lang w:val="es-ES_tradnl"/>
        </w:rPr>
        <w:t>en nuestra tabla Discos.</w:t>
      </w:r>
    </w:p>
    <w:p w14:paraId="0B424A31" w14:textId="15166495" w:rsidR="00636E0B" w:rsidRDefault="00636E0B" w:rsidP="00CB3D19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O si, por ejemplo, queremos borrar todas las playlists creadas por un usuario puesto que este por ejemplo ha abandonado la plataforma, lo hacemos de la misma forma.</w:t>
      </w:r>
    </w:p>
    <w:p w14:paraId="171D6101" w14:textId="5D1F11AB" w:rsidR="00636E0B" w:rsidRDefault="00636E0B" w:rsidP="00CB3D19">
      <w:pPr>
        <w:spacing w:line="480" w:lineRule="auto"/>
        <w:rPr>
          <w:rFonts w:eastAsia="Times New Roman"/>
          <w:lang w:val="es-ES_tradnl"/>
        </w:rPr>
      </w:pPr>
    </w:p>
    <w:p w14:paraId="0BF5B0B4" w14:textId="3DDFAD15" w:rsidR="00636E0B" w:rsidRPr="00636E0B" w:rsidRDefault="00636E0B" w:rsidP="00636E0B">
      <w:pPr>
        <w:spacing w:line="480" w:lineRule="auto"/>
        <w:jc w:val="center"/>
        <w:rPr>
          <w:rFonts w:eastAsia="Times New Roman"/>
          <w:lang w:val="es-ES_tradnl"/>
        </w:rPr>
      </w:pPr>
      <w:r w:rsidRPr="00636E0B">
        <w:rPr>
          <w:rFonts w:eastAsia="Times New Roman"/>
          <w:noProof/>
          <w:lang w:val="es-ES_tradnl"/>
        </w:rPr>
        <w:drawing>
          <wp:inline distT="0" distB="0" distL="0" distR="0" wp14:anchorId="48FFE0B6" wp14:editId="1B5C770B">
            <wp:extent cx="2486372" cy="466790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C30" w14:textId="34F349F2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74689EB4" w14:textId="6C9D5EC4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6C497D50" w14:textId="5A59467E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2DF24749" w14:textId="42A58A7E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63BEEED8" w14:textId="2EDDC3F7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2ED226F5" w14:textId="4F2D5B65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144C3B27" w14:textId="4CB788F1" w:rsidR="00267052" w:rsidRPr="00267052" w:rsidRDefault="00267052" w:rsidP="00267052">
      <w:pPr>
        <w:pStyle w:val="Ttulo1"/>
        <w:numPr>
          <w:ilvl w:val="0"/>
          <w:numId w:val="33"/>
        </w:numPr>
        <w:jc w:val="both"/>
        <w:rPr>
          <w:rFonts w:eastAsia="Times New Roman"/>
          <w:lang w:val="es-ES_tradnl"/>
        </w:rPr>
      </w:pPr>
      <w:r>
        <w:rPr>
          <w:lang w:val="es-ES_tradnl"/>
        </w:rPr>
        <w:t>CONSULTAS.</w:t>
      </w:r>
    </w:p>
    <w:p w14:paraId="34285463" w14:textId="0A3A1EAD" w:rsidR="00267052" w:rsidRDefault="00267052" w:rsidP="00267052">
      <w:pPr>
        <w:pStyle w:val="Ttulo1"/>
        <w:rPr>
          <w:lang w:val="es-ES_tradnl"/>
        </w:rPr>
      </w:pPr>
    </w:p>
    <w:p w14:paraId="3A82D585" w14:textId="1D9E7A3A" w:rsidR="00267052" w:rsidRDefault="00267052" w:rsidP="00267052">
      <w:pPr>
        <w:spacing w:line="480" w:lineRule="auto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En este apartado, vamos a </w:t>
      </w:r>
      <w:r w:rsidR="001A7670">
        <w:rPr>
          <w:rFonts w:eastAsia="Times New Roman"/>
          <w:lang w:val="es-ES_tradnl"/>
        </w:rPr>
        <w:t>todos los tipos de consultas que podemos hacer en nuestra base de datos.</w:t>
      </w:r>
    </w:p>
    <w:p w14:paraId="72B79BFA" w14:textId="497E3445" w:rsidR="00267052" w:rsidRDefault="001A7670" w:rsidP="001A7670">
      <w:pPr>
        <w:spacing w:line="480" w:lineRule="auto"/>
        <w:rPr>
          <w:rFonts w:eastAsia="Times New Roman"/>
          <w:lang w:val="es-ES_tradnl"/>
        </w:rPr>
      </w:pPr>
      <w:r w:rsidRPr="001A7670">
        <w:rPr>
          <w:rFonts w:eastAsia="Times New Roman"/>
          <w:lang w:val="es-ES_tradnl"/>
        </w:rPr>
        <w:t xml:space="preserve">Para recuperar información o lo que es lo mismo, para realizar consultas a la base de datos, utilizaremos una única sentencia </w:t>
      </w:r>
      <w:r w:rsidRPr="003C5124">
        <w:rPr>
          <w:rFonts w:eastAsia="Times New Roman"/>
          <w:b/>
          <w:bCs/>
          <w:lang w:val="es-ES_tradnl"/>
        </w:rPr>
        <w:t>SELECT.</w:t>
      </w:r>
    </w:p>
    <w:p w14:paraId="09A81CC7" w14:textId="6AF62F62" w:rsidR="001A7670" w:rsidRPr="001A7670" w:rsidRDefault="001A7670" w:rsidP="001A7670">
      <w:pPr>
        <w:spacing w:line="480" w:lineRule="auto"/>
        <w:rPr>
          <w:rFonts w:eastAsia="Times New Roman"/>
          <w:lang w:val="es-ES_tradnl"/>
        </w:rPr>
      </w:pPr>
      <w:r w:rsidRPr="001A7670">
        <w:rPr>
          <w:rFonts w:eastAsia="Times New Roman"/>
          <w:lang w:val="es-ES_tradnl"/>
        </w:rPr>
        <w:t>De la consulta se puede obtener: cualquier unidad de datos, todos los datos,</w:t>
      </w:r>
      <w:r>
        <w:rPr>
          <w:rFonts w:eastAsia="Times New Roman"/>
          <w:lang w:val="es-ES_tradnl"/>
        </w:rPr>
        <w:t xml:space="preserve"> </w:t>
      </w:r>
      <w:r w:rsidRPr="001A7670">
        <w:rPr>
          <w:rFonts w:eastAsia="Times New Roman"/>
          <w:lang w:val="es-ES_tradnl"/>
        </w:rPr>
        <w:t>cualquier subconjunto de datos, cualquier conjunto de subconjuntos de datos.</w:t>
      </w:r>
    </w:p>
    <w:p w14:paraId="1A181C18" w14:textId="0184BC24" w:rsidR="00267052" w:rsidRDefault="00267052" w:rsidP="00CB3D19">
      <w:pPr>
        <w:spacing w:line="480" w:lineRule="auto"/>
        <w:rPr>
          <w:rFonts w:eastAsia="Times New Roman"/>
          <w:lang w:val="es-ES_tradnl"/>
        </w:rPr>
      </w:pPr>
    </w:p>
    <w:p w14:paraId="30DD3DD9" w14:textId="7DC8D70D" w:rsidR="001A7670" w:rsidRPr="003C5124" w:rsidRDefault="001A7670" w:rsidP="001A7670">
      <w:pPr>
        <w:pStyle w:val="Ttulo1"/>
        <w:numPr>
          <w:ilvl w:val="1"/>
          <w:numId w:val="33"/>
        </w:numPr>
        <w:jc w:val="both"/>
        <w:rPr>
          <w:rFonts w:eastAsia="Times New Roman"/>
          <w:lang w:val="es-ES_tradnl"/>
        </w:rPr>
      </w:pPr>
      <w:r>
        <w:rPr>
          <w:lang w:val="es-ES_tradnl"/>
        </w:rPr>
        <w:t>subconsultas.</w:t>
      </w:r>
    </w:p>
    <w:p w14:paraId="1CEEFC52" w14:textId="77777777" w:rsidR="003C5124" w:rsidRPr="001A7670" w:rsidRDefault="003C5124" w:rsidP="003C5124">
      <w:pPr>
        <w:pStyle w:val="Ttulo1"/>
        <w:ind w:left="1080"/>
        <w:jc w:val="both"/>
        <w:rPr>
          <w:rFonts w:eastAsia="Times New Roman"/>
          <w:lang w:val="es-ES_tradnl"/>
        </w:rPr>
      </w:pPr>
    </w:p>
    <w:p w14:paraId="4D1A1F72" w14:textId="7E3528F5" w:rsidR="001A7670" w:rsidRDefault="001A7670" w:rsidP="001A7670">
      <w:pPr>
        <w:pStyle w:val="Ttulo1"/>
        <w:jc w:val="both"/>
        <w:rPr>
          <w:lang w:val="es-ES_tradnl"/>
        </w:rPr>
      </w:pPr>
    </w:p>
    <w:p w14:paraId="58714952" w14:textId="25CBA0F2" w:rsidR="001A7670" w:rsidRDefault="0002026D" w:rsidP="0002026D">
      <w:pPr>
        <w:pStyle w:val="Ttulo1"/>
        <w:jc w:val="center"/>
        <w:rPr>
          <w:rFonts w:eastAsia="Times New Roman"/>
          <w:lang w:val="es-ES_tradnl"/>
        </w:rPr>
      </w:pPr>
      <w:r w:rsidRPr="0002026D">
        <w:rPr>
          <w:rFonts w:eastAsia="Times New Roman"/>
          <w:noProof/>
          <w:lang w:val="es-ES_tradnl"/>
        </w:rPr>
        <w:drawing>
          <wp:inline distT="0" distB="0" distL="0" distR="0" wp14:anchorId="2C9CFFFB" wp14:editId="1E14FA1B">
            <wp:extent cx="4953691" cy="130510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AC9" w14:textId="69DC574E" w:rsidR="0002026D" w:rsidRDefault="003C5124" w:rsidP="0002026D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450E4219" w14:textId="6320A000" w:rsidR="003C5124" w:rsidRDefault="003C5124" w:rsidP="0002026D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75A70BBE" w14:textId="247A7FDF" w:rsidR="003C5124" w:rsidRPr="00267052" w:rsidRDefault="003C5124" w:rsidP="0002026D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C32562B" w14:textId="63EA0E89" w:rsidR="001A7670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  <w:r w:rsidRPr="003C5124">
        <w:rPr>
          <w:rFonts w:eastAsia="Times New Roman"/>
          <w:noProof/>
          <w:lang w:val="es-ES_tradnl"/>
        </w:rPr>
        <w:drawing>
          <wp:inline distT="0" distB="0" distL="0" distR="0" wp14:anchorId="72F8F91E" wp14:editId="5479E8EF">
            <wp:extent cx="5268060" cy="120984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8553" w14:textId="0A884DA1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2A16D522" w14:textId="77777777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54565459" w14:textId="0EEEC6C2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794BAD95" w14:textId="674F144E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5FCAD2D2" w14:textId="3F0A3111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  <w:r w:rsidRPr="003C5124">
        <w:rPr>
          <w:rFonts w:eastAsia="Times New Roman"/>
          <w:noProof/>
          <w:lang w:val="es-ES_tradnl"/>
        </w:rPr>
        <w:drawing>
          <wp:inline distT="0" distB="0" distL="0" distR="0" wp14:anchorId="244725AE" wp14:editId="587D5A99">
            <wp:extent cx="4410691" cy="141942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9679" w14:textId="77777777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6BE8D35" w14:textId="77777777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73BD76F" w14:textId="2DC4AB78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E83E65E" w14:textId="05299AFD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282B9289" w14:textId="2D6BA2CA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 w:rsidRPr="003C5124">
        <w:rPr>
          <w:rFonts w:eastAsia="Times New Roman"/>
          <w:noProof/>
          <w:lang w:val="es-ES_tradnl"/>
        </w:rPr>
        <w:drawing>
          <wp:inline distT="0" distB="0" distL="0" distR="0" wp14:anchorId="28E16C91" wp14:editId="6B0EAF65">
            <wp:extent cx="5439534" cy="5391902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E4D8" w14:textId="2C70E0DE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016F743A" w14:textId="48008B32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57E8CF5C" w14:textId="4F7AC99D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349577C8" w14:textId="65211523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4134C59E" w14:textId="208E1970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738DCC2D" w14:textId="77777777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13557B00" w14:textId="515C7BC3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</w:p>
    <w:p w14:paraId="6404D858" w14:textId="6F9437D7" w:rsidR="003C5124" w:rsidRPr="00267052" w:rsidRDefault="003C5124" w:rsidP="003C5124">
      <w:pPr>
        <w:pStyle w:val="Ttulo1"/>
        <w:jc w:val="center"/>
        <w:rPr>
          <w:rFonts w:eastAsia="Times New Roman"/>
          <w:lang w:val="es-ES_tradnl"/>
        </w:rPr>
      </w:pPr>
      <w:r w:rsidRPr="003C5124">
        <w:rPr>
          <w:rFonts w:eastAsia="Times New Roman"/>
          <w:noProof/>
          <w:lang w:val="es-ES_tradnl"/>
        </w:rPr>
        <w:drawing>
          <wp:inline distT="0" distB="0" distL="0" distR="0" wp14:anchorId="242F163D" wp14:editId="3D74E1A0">
            <wp:extent cx="3858163" cy="331516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479" w14:textId="77777777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65814796" w14:textId="77777777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2BA43955" w14:textId="77777777" w:rsidR="003C5124" w:rsidRDefault="003C5124" w:rsidP="003C512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2FE84C6E" w14:textId="5B8BDD4B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  <w:r w:rsidRPr="003C5124">
        <w:rPr>
          <w:rFonts w:eastAsia="Times New Roman"/>
          <w:noProof/>
          <w:lang w:val="es-ES_tradnl"/>
        </w:rPr>
        <w:drawing>
          <wp:inline distT="0" distB="0" distL="0" distR="0" wp14:anchorId="235E09A1" wp14:editId="69A434D6">
            <wp:extent cx="3305636" cy="102884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6123" w14:textId="779C61D2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4561BA10" w14:textId="512BCC8E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18534E23" w14:textId="4EE9536E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68327E12" w14:textId="741B73F1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5C3BEAF9" w14:textId="01B22734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2A96BA14" w14:textId="21DED78E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7D002A24" w14:textId="0A5D92D4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42D68A49" w14:textId="7BAC5C80" w:rsidR="003C5124" w:rsidRDefault="00092FE1" w:rsidP="003C5124">
      <w:pPr>
        <w:spacing w:line="480" w:lineRule="auto"/>
        <w:jc w:val="center"/>
        <w:rPr>
          <w:rFonts w:eastAsia="Times New Roman"/>
          <w:lang w:val="es-ES_tradnl"/>
        </w:rPr>
      </w:pPr>
      <w:r w:rsidRPr="00092FE1">
        <w:rPr>
          <w:rFonts w:eastAsia="Times New Roman"/>
          <w:noProof/>
          <w:lang w:val="es-ES_tradnl"/>
        </w:rPr>
        <w:drawing>
          <wp:inline distT="0" distB="0" distL="0" distR="0" wp14:anchorId="1E6596A9" wp14:editId="5252B16E">
            <wp:extent cx="4482548" cy="417313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1217" cy="41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8DEC" w14:textId="77777777" w:rsidR="00092FE1" w:rsidRDefault="00092FE1" w:rsidP="00092FE1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63A9643" w14:textId="77777777" w:rsidR="00092FE1" w:rsidRDefault="00092FE1" w:rsidP="00092FE1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20A3682D" w14:textId="69DDE0AE" w:rsidR="00092FE1" w:rsidRDefault="00092FE1" w:rsidP="00092FE1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0015200" w14:textId="77777777" w:rsidR="005E1954" w:rsidRDefault="005E1954" w:rsidP="00092FE1">
      <w:pPr>
        <w:pStyle w:val="Ttulo1"/>
        <w:jc w:val="center"/>
        <w:rPr>
          <w:rFonts w:eastAsia="Times New Roman"/>
          <w:lang w:val="es-ES_tradnl"/>
        </w:rPr>
      </w:pPr>
    </w:p>
    <w:p w14:paraId="43A2424D" w14:textId="6C0630B6" w:rsidR="003C5124" w:rsidRDefault="005E1954" w:rsidP="003C5124">
      <w:pPr>
        <w:spacing w:line="480" w:lineRule="auto"/>
        <w:jc w:val="center"/>
        <w:rPr>
          <w:rFonts w:eastAsia="Times New Roman"/>
          <w:lang w:val="es-ES_tradnl"/>
        </w:rPr>
      </w:pPr>
      <w:r w:rsidRPr="005E1954">
        <w:rPr>
          <w:rFonts w:eastAsia="Times New Roman"/>
          <w:noProof/>
          <w:lang w:val="es-ES_tradnl"/>
        </w:rPr>
        <w:drawing>
          <wp:inline distT="0" distB="0" distL="0" distR="0" wp14:anchorId="4487A370" wp14:editId="2295DA21">
            <wp:extent cx="3286584" cy="64779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DE08" w14:textId="4DB374DC" w:rsidR="003C5124" w:rsidRDefault="003C512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7896F1DD" w14:textId="51C9A019" w:rsidR="005E1954" w:rsidRDefault="005E195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3F0FBFD1" w14:textId="5A3E7B82" w:rsidR="005E1954" w:rsidRDefault="005E195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2A15081D" w14:textId="03E50ADE" w:rsidR="005E1954" w:rsidRDefault="005E1954" w:rsidP="003C5124">
      <w:pPr>
        <w:spacing w:line="480" w:lineRule="auto"/>
        <w:jc w:val="center"/>
        <w:rPr>
          <w:rFonts w:eastAsia="Times New Roman"/>
          <w:lang w:val="es-ES_tradnl"/>
        </w:rPr>
      </w:pPr>
    </w:p>
    <w:p w14:paraId="513DEB5A" w14:textId="79F67C1C" w:rsidR="003C5124" w:rsidRDefault="003C5124" w:rsidP="005E1954">
      <w:pPr>
        <w:spacing w:line="480" w:lineRule="auto"/>
        <w:rPr>
          <w:rFonts w:eastAsia="Times New Roman"/>
          <w:lang w:val="es-ES_tradnl"/>
        </w:rPr>
      </w:pPr>
    </w:p>
    <w:p w14:paraId="0004286D" w14:textId="3A8F8097" w:rsidR="005E1954" w:rsidRDefault="005E1954" w:rsidP="005E1954">
      <w:pPr>
        <w:spacing w:line="480" w:lineRule="auto"/>
        <w:rPr>
          <w:rFonts w:eastAsia="Times New Roman"/>
          <w:lang w:val="es-ES_tradnl"/>
        </w:rPr>
      </w:pPr>
    </w:p>
    <w:p w14:paraId="4779C470" w14:textId="2B46F8C8" w:rsidR="005E1954" w:rsidRPr="005E1954" w:rsidRDefault="005E1954" w:rsidP="005E1954">
      <w:pPr>
        <w:pStyle w:val="Ttulo1"/>
        <w:numPr>
          <w:ilvl w:val="1"/>
          <w:numId w:val="33"/>
        </w:numPr>
        <w:jc w:val="both"/>
        <w:rPr>
          <w:rFonts w:eastAsia="Times New Roman"/>
          <w:lang w:val="es-ES_tradnl"/>
        </w:rPr>
      </w:pPr>
      <w:r>
        <w:rPr>
          <w:lang w:val="es-ES_tradnl"/>
        </w:rPr>
        <w:t>consultas con “Joins”.</w:t>
      </w:r>
    </w:p>
    <w:p w14:paraId="5CC2CC4C" w14:textId="38246FED" w:rsidR="005E1954" w:rsidRDefault="005E1954" w:rsidP="005E1954">
      <w:pPr>
        <w:pStyle w:val="Ttulo1"/>
        <w:jc w:val="both"/>
        <w:rPr>
          <w:lang w:val="es-ES_tradnl"/>
        </w:rPr>
      </w:pPr>
    </w:p>
    <w:p w14:paraId="68E6BBA6" w14:textId="1A6540F3" w:rsidR="005E1954" w:rsidRDefault="005E1954" w:rsidP="005E1954">
      <w:pPr>
        <w:pStyle w:val="Ttulo1"/>
        <w:jc w:val="both"/>
        <w:rPr>
          <w:lang w:val="es-ES_tradnl"/>
        </w:rPr>
      </w:pPr>
    </w:p>
    <w:p w14:paraId="39795FDA" w14:textId="77777777" w:rsidR="005E1954" w:rsidRDefault="005E1954" w:rsidP="005E1954">
      <w:pPr>
        <w:pStyle w:val="Ttulo1"/>
        <w:jc w:val="both"/>
        <w:rPr>
          <w:lang w:val="es-ES_tradnl"/>
        </w:rPr>
      </w:pPr>
    </w:p>
    <w:p w14:paraId="4FFBCFAD" w14:textId="08911832" w:rsidR="005E1954" w:rsidRPr="003C5124" w:rsidRDefault="005E1954" w:rsidP="005E1954">
      <w:pPr>
        <w:pStyle w:val="Ttulo1"/>
        <w:jc w:val="center"/>
        <w:rPr>
          <w:rFonts w:eastAsia="Times New Roman"/>
          <w:lang w:val="es-ES_tradnl"/>
        </w:rPr>
      </w:pPr>
      <w:r w:rsidRPr="005E1954">
        <w:rPr>
          <w:rFonts w:eastAsia="Times New Roman"/>
          <w:noProof/>
          <w:lang w:val="es-ES_tradnl"/>
        </w:rPr>
        <w:drawing>
          <wp:inline distT="0" distB="0" distL="0" distR="0" wp14:anchorId="4159F1BB" wp14:editId="329B7C49">
            <wp:extent cx="4296375" cy="9716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32B" w14:textId="77777777" w:rsidR="005E1954" w:rsidRDefault="005E1954" w:rsidP="005E195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8093B59" w14:textId="77777777" w:rsidR="005E1954" w:rsidRDefault="005E1954" w:rsidP="005E195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75369E0C" w14:textId="77777777" w:rsidR="005E1954" w:rsidRDefault="005E1954" w:rsidP="005E195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E7416A1" w14:textId="48A0C34C" w:rsidR="005E1954" w:rsidRDefault="005E1954" w:rsidP="005E1954">
      <w:pPr>
        <w:spacing w:line="480" w:lineRule="auto"/>
        <w:jc w:val="center"/>
        <w:rPr>
          <w:rFonts w:eastAsia="Times New Roman"/>
          <w:lang w:val="es-ES_tradnl"/>
        </w:rPr>
      </w:pPr>
      <w:r w:rsidRPr="005E1954">
        <w:rPr>
          <w:rFonts w:eastAsia="Times New Roman"/>
          <w:noProof/>
          <w:lang w:val="es-ES_tradnl"/>
        </w:rPr>
        <w:drawing>
          <wp:inline distT="0" distB="0" distL="0" distR="0" wp14:anchorId="62D3B757" wp14:editId="66E05EC6">
            <wp:extent cx="6189345" cy="499681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0DA1" w14:textId="2A93B702" w:rsidR="005E1954" w:rsidRDefault="005E1954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7FE08EFB" w14:textId="64DA296B" w:rsidR="005E1954" w:rsidRDefault="005E1954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2073DFFD" w14:textId="0BEAE3AC" w:rsidR="005E1954" w:rsidRDefault="005E1954" w:rsidP="005E1954">
      <w:pPr>
        <w:spacing w:line="480" w:lineRule="auto"/>
        <w:jc w:val="center"/>
        <w:rPr>
          <w:rFonts w:eastAsia="Times New Roman"/>
          <w:lang w:val="es-ES_tradnl"/>
        </w:rPr>
      </w:pPr>
      <w:r w:rsidRPr="005E1954">
        <w:rPr>
          <w:rFonts w:eastAsia="Times New Roman"/>
          <w:noProof/>
          <w:lang w:val="es-ES_tradnl"/>
        </w:rPr>
        <w:drawing>
          <wp:inline distT="0" distB="0" distL="0" distR="0" wp14:anchorId="115A12BA" wp14:editId="478D1EFE">
            <wp:extent cx="5115639" cy="120984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516" w14:textId="77777777" w:rsidR="005E1954" w:rsidRDefault="005E1954" w:rsidP="005E195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1431D286" w14:textId="77777777" w:rsidR="005E1954" w:rsidRDefault="005E1954" w:rsidP="005E195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66616F3" w14:textId="77777777" w:rsidR="005E1954" w:rsidRDefault="005E1954" w:rsidP="005E1954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4D2CF874" w14:textId="53095EAE" w:rsidR="005E1954" w:rsidRDefault="005E1954" w:rsidP="005E1954">
      <w:pPr>
        <w:spacing w:line="480" w:lineRule="auto"/>
        <w:jc w:val="center"/>
        <w:rPr>
          <w:rFonts w:eastAsia="Times New Roman"/>
          <w:lang w:val="es-ES_tradnl"/>
        </w:rPr>
      </w:pPr>
      <w:r w:rsidRPr="005E1954">
        <w:rPr>
          <w:rFonts w:eastAsia="Times New Roman"/>
          <w:noProof/>
          <w:lang w:val="es-ES_tradnl"/>
        </w:rPr>
        <w:drawing>
          <wp:inline distT="0" distB="0" distL="0" distR="0" wp14:anchorId="6ADBCE0C" wp14:editId="0D7C8A10">
            <wp:extent cx="4315427" cy="1400370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449" w14:textId="00B6CDA7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7FFC3DEE" w14:textId="0AE0D17F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6DD1A1B7" w14:textId="1E35EC9B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15C2CB5B" w14:textId="6D001BC0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38358FB5" w14:textId="79D6EF70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45AC8FFA" w14:textId="081C4011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3ED28246" w14:textId="2CDC96D1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25928C2C" w14:textId="021828F6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73E828F3" w14:textId="2C77EC57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0FB28BF7" w14:textId="4FB04BB6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39555BCF" w14:textId="1AAFF41C" w:rsidR="00734EC3" w:rsidRDefault="00734EC3" w:rsidP="005E1954">
      <w:pPr>
        <w:spacing w:line="480" w:lineRule="auto"/>
        <w:jc w:val="center"/>
        <w:rPr>
          <w:rFonts w:eastAsia="Times New Roman"/>
          <w:lang w:val="es-ES_tradnl"/>
        </w:rPr>
      </w:pPr>
    </w:p>
    <w:p w14:paraId="565F2D57" w14:textId="0B82A798" w:rsidR="00734EC3" w:rsidRPr="004C417F" w:rsidRDefault="00734EC3" w:rsidP="00734EC3">
      <w:pPr>
        <w:pStyle w:val="Ttulo1"/>
        <w:numPr>
          <w:ilvl w:val="1"/>
          <w:numId w:val="33"/>
        </w:numPr>
        <w:jc w:val="both"/>
        <w:rPr>
          <w:rFonts w:eastAsia="Times New Roman"/>
          <w:lang w:val="es-ES_tradnl"/>
        </w:rPr>
      </w:pPr>
      <w:r>
        <w:rPr>
          <w:lang w:val="es-ES_tradnl"/>
        </w:rPr>
        <w:t xml:space="preserve">consultas con </w:t>
      </w:r>
      <w:r w:rsidR="002D5F6F">
        <w:rPr>
          <w:lang w:val="es-ES_tradnl"/>
        </w:rPr>
        <w:t>FUNCIONES DE GRUPO.</w:t>
      </w:r>
    </w:p>
    <w:p w14:paraId="2E641E47" w14:textId="51EA5C23" w:rsidR="004C417F" w:rsidRDefault="004C417F" w:rsidP="004C417F">
      <w:pPr>
        <w:pStyle w:val="Ttulo1"/>
        <w:ind w:left="1080"/>
        <w:jc w:val="both"/>
        <w:rPr>
          <w:lang w:val="es-ES_tradnl"/>
        </w:rPr>
      </w:pPr>
    </w:p>
    <w:p w14:paraId="26DD9C75" w14:textId="77777777" w:rsidR="004C417F" w:rsidRPr="002D5F6F" w:rsidRDefault="004C417F" w:rsidP="004C417F">
      <w:pPr>
        <w:pStyle w:val="Ttulo1"/>
        <w:ind w:left="1080"/>
        <w:jc w:val="both"/>
        <w:rPr>
          <w:rFonts w:eastAsia="Times New Roman"/>
          <w:lang w:val="es-ES_tradnl"/>
        </w:rPr>
      </w:pPr>
    </w:p>
    <w:p w14:paraId="06ACB7CA" w14:textId="6D8BE78D" w:rsidR="004C417F" w:rsidRDefault="004C417F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C417F">
        <w:rPr>
          <w:rFonts w:eastAsia="Times New Roman"/>
          <w:noProof/>
          <w:lang w:val="es-ES_tradnl"/>
        </w:rPr>
        <w:drawing>
          <wp:inline distT="0" distB="0" distL="0" distR="0" wp14:anchorId="2B3F01B6" wp14:editId="2B3175C4">
            <wp:extent cx="5325218" cy="1267002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FB41" w14:textId="77777777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4537B871" w14:textId="77777777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5AB9A00" w14:textId="13E7E0F1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41AD2BB5" w14:textId="77777777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</w:p>
    <w:p w14:paraId="351CDA8B" w14:textId="637174A5" w:rsidR="004C417F" w:rsidRDefault="004C417F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C417F">
        <w:rPr>
          <w:rFonts w:eastAsia="Times New Roman"/>
          <w:noProof/>
          <w:lang w:val="es-ES_tradnl"/>
        </w:rPr>
        <w:drawing>
          <wp:inline distT="0" distB="0" distL="0" distR="0" wp14:anchorId="2A87C142" wp14:editId="350DC862">
            <wp:extent cx="1362265" cy="447737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s-ES_tradnl"/>
        </w:rPr>
        <w:tab/>
      </w:r>
      <w:r>
        <w:rPr>
          <w:rFonts w:eastAsia="Times New Roman"/>
          <w:lang w:val="es-ES_tradnl"/>
        </w:rPr>
        <w:tab/>
      </w:r>
      <w:r>
        <w:rPr>
          <w:rFonts w:eastAsia="Times New Roman"/>
          <w:lang w:val="es-ES_tradnl"/>
        </w:rPr>
        <w:tab/>
      </w:r>
      <w:r w:rsidRPr="004C417F">
        <w:rPr>
          <w:rFonts w:eastAsia="Times New Roman"/>
          <w:noProof/>
          <w:lang w:val="es-ES_tradnl"/>
        </w:rPr>
        <w:drawing>
          <wp:inline distT="0" distB="0" distL="0" distR="0" wp14:anchorId="2B2B4843" wp14:editId="36800AC2">
            <wp:extent cx="1162212" cy="42868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45A" w14:textId="2D48465C" w:rsidR="004C417F" w:rsidRDefault="004C417F" w:rsidP="004C417F">
      <w:pPr>
        <w:spacing w:line="480" w:lineRule="auto"/>
        <w:rPr>
          <w:rFonts w:eastAsia="Times New Roman"/>
          <w:lang w:val="es-ES_tradnl"/>
        </w:rPr>
      </w:pPr>
    </w:p>
    <w:p w14:paraId="48C01216" w14:textId="1EC80401" w:rsidR="004C417F" w:rsidRDefault="004C417F" w:rsidP="004C417F">
      <w:pPr>
        <w:spacing w:line="480" w:lineRule="auto"/>
        <w:rPr>
          <w:rFonts w:eastAsia="Times New Roman"/>
          <w:lang w:val="es-ES_tradnl"/>
        </w:rPr>
      </w:pPr>
    </w:p>
    <w:p w14:paraId="7A4E697C" w14:textId="77777777" w:rsidR="004C417F" w:rsidRDefault="004C417F" w:rsidP="004C417F">
      <w:pPr>
        <w:spacing w:line="480" w:lineRule="auto"/>
        <w:rPr>
          <w:rFonts w:eastAsia="Times New Roman"/>
          <w:lang w:val="es-ES_tradnl"/>
        </w:rPr>
      </w:pPr>
    </w:p>
    <w:p w14:paraId="195BDB44" w14:textId="12F0C31A" w:rsidR="004C417F" w:rsidRDefault="004C417F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C417F">
        <w:rPr>
          <w:rFonts w:eastAsia="Times New Roman"/>
          <w:noProof/>
          <w:lang w:val="es-ES_tradnl"/>
        </w:rPr>
        <w:drawing>
          <wp:inline distT="0" distB="0" distL="0" distR="0" wp14:anchorId="39797936" wp14:editId="042BF260">
            <wp:extent cx="4934639" cy="81926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96C7" w14:textId="77777777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37925DD" w14:textId="77777777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9AE5365" w14:textId="77777777" w:rsidR="004C417F" w:rsidRDefault="004C417F" w:rsidP="004C417F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1786E6DF" w14:textId="2D31B30F" w:rsidR="004C417F" w:rsidRDefault="004C417F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C417F">
        <w:rPr>
          <w:rFonts w:eastAsia="Times New Roman"/>
          <w:noProof/>
          <w:lang w:val="es-ES_tradnl"/>
        </w:rPr>
        <w:drawing>
          <wp:inline distT="0" distB="0" distL="0" distR="0" wp14:anchorId="0FD6B648" wp14:editId="3B1B9C4F">
            <wp:extent cx="1428949" cy="50489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0769" w14:textId="70F4229A" w:rsidR="004C417F" w:rsidRDefault="004C417F" w:rsidP="004C417F">
      <w:pPr>
        <w:spacing w:line="480" w:lineRule="auto"/>
        <w:jc w:val="center"/>
        <w:rPr>
          <w:rFonts w:eastAsia="Times New Roman"/>
          <w:lang w:val="es-ES_tradnl"/>
        </w:rPr>
      </w:pPr>
    </w:p>
    <w:p w14:paraId="60E06CA6" w14:textId="1CB4FC24" w:rsidR="004C417F" w:rsidRDefault="004C417F" w:rsidP="004C417F">
      <w:pPr>
        <w:spacing w:line="480" w:lineRule="auto"/>
        <w:jc w:val="center"/>
        <w:rPr>
          <w:rFonts w:eastAsia="Times New Roman"/>
          <w:lang w:val="es-ES_tradnl"/>
        </w:rPr>
      </w:pPr>
    </w:p>
    <w:p w14:paraId="5251FF75" w14:textId="0E183FE3" w:rsidR="00435A40" w:rsidRPr="004C417F" w:rsidRDefault="00435A40" w:rsidP="00435A40">
      <w:pPr>
        <w:pStyle w:val="Ttulo1"/>
        <w:numPr>
          <w:ilvl w:val="1"/>
          <w:numId w:val="33"/>
        </w:numPr>
        <w:jc w:val="both"/>
        <w:rPr>
          <w:rFonts w:eastAsia="Times New Roman"/>
          <w:lang w:val="es-ES_tradnl"/>
        </w:rPr>
      </w:pPr>
      <w:r>
        <w:rPr>
          <w:lang w:val="es-ES_tradnl"/>
        </w:rPr>
        <w:t>consultas con FUNCIONES DE GRUPO.</w:t>
      </w:r>
    </w:p>
    <w:p w14:paraId="63BD3743" w14:textId="7638264C" w:rsidR="00435A40" w:rsidRDefault="00435A40" w:rsidP="00EF7560">
      <w:pPr>
        <w:spacing w:line="480" w:lineRule="auto"/>
        <w:rPr>
          <w:rFonts w:eastAsia="Times New Roman"/>
          <w:lang w:val="es-ES_tradnl"/>
        </w:rPr>
      </w:pPr>
    </w:p>
    <w:p w14:paraId="07D95E30" w14:textId="67C7A89A" w:rsidR="0006094C" w:rsidRDefault="0006094C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06094C">
        <w:rPr>
          <w:rFonts w:eastAsia="Times New Roman"/>
          <w:lang w:val="es-ES_tradnl"/>
        </w:rPr>
        <w:drawing>
          <wp:inline distT="0" distB="0" distL="0" distR="0" wp14:anchorId="719C1A0C" wp14:editId="0CA0331A">
            <wp:extent cx="5277587" cy="140037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3B3B" w14:textId="77777777" w:rsidR="0006094C" w:rsidRDefault="0006094C" w:rsidP="0006094C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3E9229CA" w14:textId="77777777" w:rsidR="0006094C" w:rsidRDefault="0006094C" w:rsidP="0006094C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859FED5" w14:textId="77777777" w:rsidR="0006094C" w:rsidRDefault="0006094C" w:rsidP="0006094C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680DBEFA" w14:textId="17D6390D" w:rsidR="0006094C" w:rsidRDefault="0006094C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06094C">
        <w:rPr>
          <w:rFonts w:eastAsia="Times New Roman"/>
          <w:lang w:val="es-ES_tradnl"/>
        </w:rPr>
        <w:drawing>
          <wp:inline distT="0" distB="0" distL="0" distR="0" wp14:anchorId="3F884BA9" wp14:editId="6ACB645D">
            <wp:extent cx="3743847" cy="64779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58B" w14:textId="2D3D5498" w:rsidR="0006094C" w:rsidRDefault="0006094C" w:rsidP="004C417F">
      <w:pPr>
        <w:spacing w:line="480" w:lineRule="auto"/>
        <w:jc w:val="center"/>
        <w:rPr>
          <w:rFonts w:eastAsia="Times New Roman"/>
          <w:lang w:val="es-ES_tradnl"/>
        </w:rPr>
      </w:pPr>
    </w:p>
    <w:p w14:paraId="7E07DDFD" w14:textId="0EDC30A5" w:rsidR="00EF7560" w:rsidRDefault="00EF7560" w:rsidP="00445F96">
      <w:pPr>
        <w:spacing w:line="480" w:lineRule="auto"/>
        <w:rPr>
          <w:rFonts w:eastAsia="Times New Roman"/>
          <w:lang w:val="es-ES_tradnl"/>
        </w:rPr>
      </w:pPr>
    </w:p>
    <w:p w14:paraId="3042D5A0" w14:textId="48DD815B" w:rsidR="00EF7560" w:rsidRDefault="00445F96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45F96">
        <w:rPr>
          <w:rFonts w:eastAsia="Times New Roman"/>
          <w:lang w:val="es-ES_tradnl"/>
        </w:rPr>
        <w:drawing>
          <wp:inline distT="0" distB="0" distL="0" distR="0" wp14:anchorId="74B86DC0" wp14:editId="61DFA9E6">
            <wp:extent cx="5486400" cy="10972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3005" cy="11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FE1" w14:textId="77777777" w:rsidR="00445F96" w:rsidRDefault="00445F96" w:rsidP="00445F96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3B434B2" w14:textId="77777777" w:rsidR="00445F96" w:rsidRDefault="00445F96" w:rsidP="00445F96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33564EDB" w14:textId="77777777" w:rsidR="00445F96" w:rsidRDefault="00445F96" w:rsidP="00445F96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1BFEE850" w14:textId="5C85C0CF" w:rsidR="0006094C" w:rsidRDefault="00445F96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45F96">
        <w:rPr>
          <w:rFonts w:eastAsia="Times New Roman"/>
          <w:lang w:val="es-ES_tradnl"/>
        </w:rPr>
        <w:drawing>
          <wp:inline distT="0" distB="0" distL="0" distR="0" wp14:anchorId="0B54EB15" wp14:editId="7E1AA2C2">
            <wp:extent cx="2613991" cy="104068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8507" cy="10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A064" w14:textId="6BD6FD51" w:rsidR="00445F96" w:rsidRDefault="00445F96" w:rsidP="004C417F">
      <w:pPr>
        <w:spacing w:line="480" w:lineRule="auto"/>
        <w:jc w:val="center"/>
        <w:rPr>
          <w:rFonts w:eastAsia="Times New Roman"/>
          <w:lang w:val="es-ES_tradnl"/>
        </w:rPr>
      </w:pPr>
    </w:p>
    <w:p w14:paraId="31C106C9" w14:textId="5FA3E3C1" w:rsidR="00445F96" w:rsidRPr="00445F96" w:rsidRDefault="00445F96" w:rsidP="00445F96">
      <w:pPr>
        <w:pStyle w:val="Ttulo1"/>
        <w:numPr>
          <w:ilvl w:val="1"/>
          <w:numId w:val="33"/>
        </w:numPr>
        <w:spacing w:line="480" w:lineRule="auto"/>
        <w:rPr>
          <w:rFonts w:eastAsia="Times New Roman"/>
          <w:lang w:val="es-ES_tradnl"/>
        </w:rPr>
      </w:pPr>
      <w:r>
        <w:rPr>
          <w:lang w:val="es-ES_tradnl"/>
        </w:rPr>
        <w:t>consultas con otro tipo de funciones.</w:t>
      </w:r>
    </w:p>
    <w:p w14:paraId="2D653A68" w14:textId="77777777" w:rsidR="00445F96" w:rsidRPr="00445F96" w:rsidRDefault="00445F96" w:rsidP="00445F96">
      <w:pPr>
        <w:pStyle w:val="Ttulo1"/>
        <w:spacing w:line="480" w:lineRule="auto"/>
        <w:ind w:left="1080"/>
        <w:rPr>
          <w:rFonts w:eastAsia="Times New Roman"/>
          <w:lang w:val="es-ES_tradnl"/>
        </w:rPr>
      </w:pPr>
    </w:p>
    <w:p w14:paraId="18E4E10B" w14:textId="2A0A9C87" w:rsidR="00445F96" w:rsidRPr="00445F96" w:rsidRDefault="00445F96" w:rsidP="00445F96">
      <w:pPr>
        <w:pStyle w:val="Ttulo1"/>
        <w:spacing w:line="480" w:lineRule="auto"/>
        <w:jc w:val="center"/>
        <w:rPr>
          <w:rFonts w:eastAsia="Times New Roman"/>
          <w:lang w:val="es-ES_tradnl"/>
        </w:rPr>
      </w:pPr>
      <w:r w:rsidRPr="00445F96">
        <w:rPr>
          <w:rFonts w:eastAsia="Times New Roman"/>
          <w:lang w:val="es-ES_tradnl"/>
        </w:rPr>
        <w:drawing>
          <wp:inline distT="0" distB="0" distL="0" distR="0" wp14:anchorId="7423B531" wp14:editId="058023EA">
            <wp:extent cx="5555974" cy="1381156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4563" cy="13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25D" w14:textId="77777777" w:rsidR="00445F96" w:rsidRDefault="00445F96" w:rsidP="00445F96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00B650C" w14:textId="77777777" w:rsidR="00445F96" w:rsidRDefault="00445F96" w:rsidP="00445F96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50302931" w14:textId="77777777" w:rsidR="00445F96" w:rsidRDefault="00445F96" w:rsidP="00445F96">
      <w:pPr>
        <w:pStyle w:val="Ttulo1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D54BFB1" w14:textId="2B685D31" w:rsidR="00445F96" w:rsidRDefault="00445F96" w:rsidP="004C417F">
      <w:pPr>
        <w:spacing w:line="480" w:lineRule="auto"/>
        <w:jc w:val="center"/>
        <w:rPr>
          <w:rFonts w:eastAsia="Times New Roman"/>
          <w:lang w:val="es-ES_tradnl"/>
        </w:rPr>
      </w:pPr>
      <w:r w:rsidRPr="00445F96">
        <w:rPr>
          <w:rFonts w:eastAsia="Times New Roman"/>
          <w:lang w:val="es-ES_tradnl"/>
        </w:rPr>
        <w:drawing>
          <wp:inline distT="0" distB="0" distL="0" distR="0" wp14:anchorId="5DCBDC71" wp14:editId="5D06A0A0">
            <wp:extent cx="6189345" cy="941070"/>
            <wp:effectExtent l="0" t="0" r="190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9CFA" w14:textId="77777777" w:rsidR="0006094C" w:rsidRPr="005E1954" w:rsidRDefault="0006094C" w:rsidP="004C417F">
      <w:pPr>
        <w:spacing w:line="480" w:lineRule="auto"/>
        <w:jc w:val="center"/>
        <w:rPr>
          <w:rFonts w:eastAsia="Times New Roman"/>
          <w:lang w:val="es-ES_tradnl"/>
        </w:rPr>
      </w:pPr>
    </w:p>
    <w:sectPr w:rsidR="0006094C" w:rsidRPr="005E1954" w:rsidSect="00D7580C">
      <w:headerReference w:type="even" r:id="rId39"/>
      <w:headerReference w:type="default" r:id="rId40"/>
      <w:footerReference w:type="even" r:id="rId41"/>
      <w:footerReference w:type="default" r:id="rId42"/>
      <w:pgSz w:w="11907" w:h="16839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F10F" w14:textId="77777777" w:rsidR="005E2083" w:rsidRDefault="005E2083">
      <w:pPr>
        <w:spacing w:after="0" w:line="240" w:lineRule="auto"/>
      </w:pPr>
      <w:r>
        <w:separator/>
      </w:r>
    </w:p>
  </w:endnote>
  <w:endnote w:type="continuationSeparator" w:id="0">
    <w:p w14:paraId="12AA5CE5" w14:textId="77777777" w:rsidR="005E2083" w:rsidRDefault="005E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6C4F" w14:textId="77777777" w:rsidR="00106B79" w:rsidRDefault="00402606">
    <w:pPr>
      <w:pStyle w:val="Piedepginapar"/>
    </w:pPr>
    <w:r>
      <w:rPr>
        <w:lang w:bidi="es-ES"/>
      </w:rPr>
      <w:t xml:space="preserve">Página </w:t>
    </w:r>
    <w:r>
      <w:rPr>
        <w:sz w:val="20"/>
        <w:szCs w:val="2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sz w:val="20"/>
        <w:szCs w:val="20"/>
        <w:lang w:bidi="es-ES"/>
      </w:rPr>
      <w:fldChar w:fldCharType="separate"/>
    </w:r>
    <w:r w:rsidR="00D7580C" w:rsidRPr="00D7580C">
      <w:rPr>
        <w:noProof/>
        <w:sz w:val="24"/>
        <w:szCs w:val="24"/>
        <w:lang w:bidi="es-ES"/>
      </w:rPr>
      <w:t>0</w:t>
    </w:r>
    <w:r>
      <w:rPr>
        <w:noProof/>
        <w:sz w:val="24"/>
        <w:szCs w:val="24"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A581" w14:textId="77777777" w:rsidR="00106B79" w:rsidRPr="00D7580C" w:rsidRDefault="00402606">
    <w:pPr>
      <w:pStyle w:val="Piedepginaimpar"/>
      <w:rPr>
        <w:lang w:val="es-ES_tradnl"/>
      </w:rPr>
    </w:pPr>
    <w:r w:rsidRPr="00D7580C">
      <w:rPr>
        <w:lang w:val="es-ES_tradnl" w:bidi="es-ES"/>
      </w:rPr>
      <w:t xml:space="preserve">Página </w:t>
    </w:r>
    <w:r w:rsidRPr="00D7580C">
      <w:rPr>
        <w:sz w:val="20"/>
        <w:szCs w:val="20"/>
        <w:lang w:val="es-ES_tradnl" w:bidi="es-ES"/>
      </w:rPr>
      <w:fldChar w:fldCharType="begin"/>
    </w:r>
    <w:r w:rsidRPr="00D7580C">
      <w:rPr>
        <w:lang w:val="es-ES_tradnl" w:bidi="es-ES"/>
      </w:rPr>
      <w:instrText xml:space="preserve"> PAGE   \* MERGEFORMAT </w:instrText>
    </w:r>
    <w:r w:rsidRPr="00D7580C">
      <w:rPr>
        <w:sz w:val="20"/>
        <w:szCs w:val="20"/>
        <w:lang w:val="es-ES_tradnl" w:bidi="es-ES"/>
      </w:rPr>
      <w:fldChar w:fldCharType="separate"/>
    </w:r>
    <w:r w:rsidR="00D7580C" w:rsidRPr="00D7580C">
      <w:rPr>
        <w:noProof/>
        <w:sz w:val="24"/>
        <w:szCs w:val="24"/>
        <w:lang w:val="es-ES_tradnl" w:bidi="es-ES"/>
      </w:rPr>
      <w:t>1</w:t>
    </w:r>
    <w:r w:rsidRPr="00D7580C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F04B" w14:textId="77777777" w:rsidR="005E2083" w:rsidRDefault="005E2083">
      <w:pPr>
        <w:spacing w:after="0" w:line="240" w:lineRule="auto"/>
      </w:pPr>
      <w:r>
        <w:separator/>
      </w:r>
    </w:p>
  </w:footnote>
  <w:footnote w:type="continuationSeparator" w:id="0">
    <w:p w14:paraId="6AFE503C" w14:textId="77777777" w:rsidR="005E2083" w:rsidRDefault="005E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9C6B" w14:textId="3BCA5B57" w:rsidR="005225B2" w:rsidRPr="005225B2" w:rsidRDefault="005E2083" w:rsidP="005225B2">
    <w:pPr>
      <w:pStyle w:val="Encabezadopar"/>
    </w:pPr>
    <w:sdt>
      <w:sdtPr>
        <w:rPr>
          <w:rFonts w:eastAsiaTheme="majorEastAsia"/>
        </w:rPr>
        <w:alias w:val="Título:"/>
        <w:tag w:val="Título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E4446D">
          <w:rPr>
            <w:rFonts w:eastAsiaTheme="majorEastAsia"/>
          </w:rPr>
          <w:t>Proyecto 2.2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337A" w14:textId="6F6ECED0" w:rsidR="00106B79" w:rsidRPr="00D7580C" w:rsidRDefault="005E2083" w:rsidP="00431C36">
    <w:pPr>
      <w:pStyle w:val="Encabezadoimpar"/>
      <w:rPr>
        <w:lang w:val="es-ES_tradnl"/>
      </w:rPr>
    </w:pPr>
    <w:sdt>
      <w:sdtPr>
        <w:rPr>
          <w:rFonts w:eastAsiaTheme="majorEastAsia"/>
          <w:lang w:val="es-ES_tradnl"/>
        </w:rPr>
        <w:alias w:val="Título:"/>
        <w:tag w:val="Título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E4446D">
          <w:rPr>
            <w:rFonts w:eastAsiaTheme="majorEastAsia"/>
            <w:lang w:val="es-ES_tradnl"/>
          </w:rPr>
          <w:t>P</w:t>
        </w:r>
        <w:r w:rsidR="001140BB">
          <w:rPr>
            <w:rFonts w:eastAsiaTheme="majorEastAsia"/>
            <w:lang w:val="es-ES_tradnl"/>
          </w:rPr>
          <w:t>royecto 2.2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238B"/>
    <w:multiLevelType w:val="hybridMultilevel"/>
    <w:tmpl w:val="F266C5DE"/>
    <w:lvl w:ilvl="0" w:tplc="E81874D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5B7657"/>
    <w:multiLevelType w:val="multilevel"/>
    <w:tmpl w:val="A84C0EB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Theme="minorHAnsi" w:hint="default"/>
      </w:rPr>
    </w:lvl>
  </w:abstractNum>
  <w:abstractNum w:abstractNumId="12" w15:restartNumberingAfterBreak="0">
    <w:nsid w:val="25D80E74"/>
    <w:multiLevelType w:val="hybridMultilevel"/>
    <w:tmpl w:val="3E22F33A"/>
    <w:lvl w:ilvl="0" w:tplc="D07CC162">
      <w:start w:val="2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283883"/>
    <w:multiLevelType w:val="hybridMultilevel"/>
    <w:tmpl w:val="E4B0B1DE"/>
    <w:lvl w:ilvl="0" w:tplc="B52288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17A9B"/>
    <w:multiLevelType w:val="multilevel"/>
    <w:tmpl w:val="0409001D"/>
    <w:styleLink w:val="EstilodelistaMedian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C167F6"/>
    <w:multiLevelType w:val="multilevel"/>
    <w:tmpl w:val="A84C0EB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Theme="minorHAnsi" w:hint="default"/>
      </w:rPr>
    </w:lvl>
  </w:abstractNum>
  <w:abstractNum w:abstractNumId="17" w15:restartNumberingAfterBreak="0">
    <w:nsid w:val="30D352E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0E451B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9A6B3F"/>
    <w:multiLevelType w:val="hybridMultilevel"/>
    <w:tmpl w:val="399A2CF0"/>
    <w:lvl w:ilvl="0" w:tplc="DE168B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B1C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8C0903"/>
    <w:multiLevelType w:val="multilevel"/>
    <w:tmpl w:val="C018FD02"/>
    <w:lvl w:ilvl="0">
      <w:start w:val="2"/>
      <w:numFmt w:val="decimal"/>
      <w:lvlText w:val="%1."/>
      <w:lvlJc w:val="left"/>
      <w:pPr>
        <w:ind w:left="510" w:hanging="510"/>
      </w:pPr>
      <w:rPr>
        <w:rFonts w:eastAsiaTheme="minorHAnsi"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eastAsiaTheme="minorHAnsi" w:hint="default"/>
      </w:rPr>
    </w:lvl>
  </w:abstractNum>
  <w:abstractNum w:abstractNumId="22" w15:restartNumberingAfterBreak="0">
    <w:nsid w:val="65EE2041"/>
    <w:multiLevelType w:val="multilevel"/>
    <w:tmpl w:val="A84C0EB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Theme="minorHAnsi" w:hint="default"/>
      </w:rPr>
    </w:lvl>
  </w:abstractNum>
  <w:abstractNum w:abstractNumId="23" w15:restartNumberingAfterBreak="0">
    <w:nsid w:val="67D40D92"/>
    <w:multiLevelType w:val="multilevel"/>
    <w:tmpl w:val="A84C0EB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Theme="minorHAnsi" w:hint="default"/>
      </w:rPr>
    </w:lvl>
  </w:abstractNum>
  <w:abstractNum w:abstractNumId="24" w15:restartNumberingAfterBreak="0">
    <w:nsid w:val="6FB12812"/>
    <w:multiLevelType w:val="hybridMultilevel"/>
    <w:tmpl w:val="399A2CF0"/>
    <w:lvl w:ilvl="0" w:tplc="DE168B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4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4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0"/>
  </w:num>
  <w:num w:numId="30">
    <w:abstractNumId w:val="18"/>
  </w:num>
  <w:num w:numId="31">
    <w:abstractNumId w:val="17"/>
  </w:num>
  <w:num w:numId="32">
    <w:abstractNumId w:val="13"/>
  </w:num>
  <w:num w:numId="33">
    <w:abstractNumId w:val="23"/>
  </w:num>
  <w:num w:numId="34">
    <w:abstractNumId w:val="10"/>
  </w:num>
  <w:num w:numId="35">
    <w:abstractNumId w:val="24"/>
  </w:num>
  <w:num w:numId="36">
    <w:abstractNumId w:val="19"/>
  </w:num>
  <w:num w:numId="37">
    <w:abstractNumId w:val="12"/>
  </w:num>
  <w:num w:numId="38">
    <w:abstractNumId w:val="11"/>
  </w:num>
  <w:num w:numId="39">
    <w:abstractNumId w:val="16"/>
  </w:num>
  <w:num w:numId="40">
    <w:abstractNumId w:val="22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B"/>
    <w:rsid w:val="0002026D"/>
    <w:rsid w:val="00052A4A"/>
    <w:rsid w:val="0006094C"/>
    <w:rsid w:val="00067337"/>
    <w:rsid w:val="00092FE1"/>
    <w:rsid w:val="00106B79"/>
    <w:rsid w:val="001140BB"/>
    <w:rsid w:val="00132205"/>
    <w:rsid w:val="00177883"/>
    <w:rsid w:val="0019783B"/>
    <w:rsid w:val="001A7670"/>
    <w:rsid w:val="001D4AE0"/>
    <w:rsid w:val="001E51BD"/>
    <w:rsid w:val="00267052"/>
    <w:rsid w:val="00293E7A"/>
    <w:rsid w:val="002B2685"/>
    <w:rsid w:val="002D3102"/>
    <w:rsid w:val="002D5F6F"/>
    <w:rsid w:val="00356B91"/>
    <w:rsid w:val="003745C6"/>
    <w:rsid w:val="003A2F68"/>
    <w:rsid w:val="003C5124"/>
    <w:rsid w:val="003E38BF"/>
    <w:rsid w:val="003E5FB7"/>
    <w:rsid w:val="00402606"/>
    <w:rsid w:val="00431B47"/>
    <w:rsid w:val="00431C36"/>
    <w:rsid w:val="00435A40"/>
    <w:rsid w:val="00445F96"/>
    <w:rsid w:val="0049775F"/>
    <w:rsid w:val="004C417F"/>
    <w:rsid w:val="005225B2"/>
    <w:rsid w:val="005473E9"/>
    <w:rsid w:val="005B18C0"/>
    <w:rsid w:val="005E1954"/>
    <w:rsid w:val="005E2083"/>
    <w:rsid w:val="006114B5"/>
    <w:rsid w:val="00636E0B"/>
    <w:rsid w:val="0064466C"/>
    <w:rsid w:val="00653C00"/>
    <w:rsid w:val="006575CF"/>
    <w:rsid w:val="006E212B"/>
    <w:rsid w:val="006E50AB"/>
    <w:rsid w:val="006E5894"/>
    <w:rsid w:val="00716FDD"/>
    <w:rsid w:val="007212B2"/>
    <w:rsid w:val="00730696"/>
    <w:rsid w:val="00734EC3"/>
    <w:rsid w:val="00736763"/>
    <w:rsid w:val="00783448"/>
    <w:rsid w:val="007A27DC"/>
    <w:rsid w:val="007B0A29"/>
    <w:rsid w:val="007D052D"/>
    <w:rsid w:val="007D5DA8"/>
    <w:rsid w:val="008450A3"/>
    <w:rsid w:val="008662AD"/>
    <w:rsid w:val="008B0769"/>
    <w:rsid w:val="008C5AD5"/>
    <w:rsid w:val="008F56CC"/>
    <w:rsid w:val="00997ACB"/>
    <w:rsid w:val="009D314A"/>
    <w:rsid w:val="00A329B9"/>
    <w:rsid w:val="00A5429D"/>
    <w:rsid w:val="00AB6B1C"/>
    <w:rsid w:val="00AF3CA1"/>
    <w:rsid w:val="00BC0A22"/>
    <w:rsid w:val="00C81AB2"/>
    <w:rsid w:val="00C85AA2"/>
    <w:rsid w:val="00CB3D19"/>
    <w:rsid w:val="00CD12DE"/>
    <w:rsid w:val="00D2334D"/>
    <w:rsid w:val="00D4032E"/>
    <w:rsid w:val="00D4773D"/>
    <w:rsid w:val="00D62024"/>
    <w:rsid w:val="00D7580C"/>
    <w:rsid w:val="00DC305C"/>
    <w:rsid w:val="00DC38B3"/>
    <w:rsid w:val="00E04568"/>
    <w:rsid w:val="00E4446D"/>
    <w:rsid w:val="00E44E60"/>
    <w:rsid w:val="00E90D9F"/>
    <w:rsid w:val="00E959BE"/>
    <w:rsid w:val="00ED1452"/>
    <w:rsid w:val="00EF4DCC"/>
    <w:rsid w:val="00EF7560"/>
    <w:rsid w:val="00F56675"/>
    <w:rsid w:val="00F62124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8DC67"/>
  <w15:docId w15:val="{44E3E026-F54E-42FC-9C18-7FF73F06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C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D7580C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580C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D7580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0C"/>
    <w:pPr>
      <w:spacing w:before="240" w:after="0"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0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0C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0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0C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0C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0C"/>
    <w:rPr>
      <w:rFonts w:ascii="Tw Cen MT" w:hAnsi="Tw Cen MT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0C"/>
    <w:rPr>
      <w:rFonts w:ascii="Tw Cen MT" w:hAnsi="Tw Cen MT"/>
      <w:b/>
      <w:color w:val="355D7E" w:themeColor="accent1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7580C"/>
    <w:rPr>
      <w:rFonts w:ascii="Tw Cen MT" w:hAnsi="Tw Cen MT"/>
      <w:b/>
      <w:color w:val="000000" w:themeColor="text1"/>
      <w:spacing w:val="1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7580C"/>
  </w:style>
  <w:style w:type="character" w:customStyle="1" w:styleId="PiedepginaCar">
    <w:name w:val="Pie de página Car"/>
    <w:basedOn w:val="Fuentedeprrafopredeter"/>
    <w:link w:val="Piedepgina"/>
    <w:uiPriority w:val="99"/>
    <w:rsid w:val="00D7580C"/>
    <w:rPr>
      <w:rFonts w:ascii="Tw Cen MT" w:hAnsi="Tw Cen MT"/>
    </w:rPr>
  </w:style>
  <w:style w:type="paragraph" w:styleId="Encabezado">
    <w:name w:val="header"/>
    <w:basedOn w:val="Normal"/>
    <w:link w:val="EncabezadoCar"/>
    <w:uiPriority w:val="99"/>
    <w:unhideWhenUsed/>
    <w:rsid w:val="00D7580C"/>
  </w:style>
  <w:style w:type="character" w:customStyle="1" w:styleId="EncabezadoCar">
    <w:name w:val="Encabezado Car"/>
    <w:basedOn w:val="Fuentedeprrafopredeter"/>
    <w:link w:val="Encabezado"/>
    <w:uiPriority w:val="99"/>
    <w:rsid w:val="00D7580C"/>
    <w:rPr>
      <w:rFonts w:ascii="Tw Cen MT" w:hAnsi="Tw Cen MT"/>
    </w:rPr>
  </w:style>
  <w:style w:type="paragraph" w:styleId="Citadestacada">
    <w:name w:val="Intense Quote"/>
    <w:basedOn w:val="Normal"/>
    <w:link w:val="CitadestacadaCar"/>
    <w:uiPriority w:val="30"/>
    <w:qFormat/>
    <w:rsid w:val="00D7580C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0C"/>
    <w:rPr>
      <w:rFonts w:ascii="Tw Cen MT" w:hAnsi="Tw Cen MT"/>
      <w:b/>
      <w:color w:val="B85A22" w:themeColor="accent2" w:themeShade="BF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7"/>
    <w:qFormat/>
    <w:rsid w:val="00D7580C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7"/>
    <w:rsid w:val="00D7580C"/>
    <w:rPr>
      <w:rFonts w:ascii="Tw Cen MT" w:hAnsi="Tw Cen MT"/>
      <w:b/>
      <w:caps/>
      <w:color w:val="B85A22" w:themeColor="accent2" w:themeShade="BF"/>
      <w:spacing w:val="50"/>
      <w:sz w:val="24"/>
      <w:szCs w:val="22"/>
    </w:rPr>
  </w:style>
  <w:style w:type="paragraph" w:styleId="Ttulo">
    <w:name w:val="Title"/>
    <w:basedOn w:val="Normal"/>
    <w:link w:val="TtuloCar"/>
    <w:uiPriority w:val="6"/>
    <w:qFormat/>
    <w:rsid w:val="00D7580C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6"/>
    <w:rsid w:val="00D7580C"/>
    <w:rPr>
      <w:rFonts w:ascii="Tw Cen MT" w:hAnsi="Tw Cen MT"/>
      <w:color w:val="775F55" w:themeColor="text2"/>
      <w:sz w:val="72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80C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80C"/>
    <w:rPr>
      <w:rFonts w:ascii="Tahoma" w:hAnsi="Tahoma" w:cs="Tahoma"/>
      <w:sz w:val="22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0C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0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0C"/>
    <w:rPr>
      <w:rFonts w:ascii="Tw Cen MT" w:hAnsi="Tw Cen MT"/>
      <w:b/>
      <w:color w:val="B85A2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0C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0C"/>
    <w:rPr>
      <w:rFonts w:ascii="Tw Cen MT" w:hAnsi="Tw Cen MT"/>
      <w:b/>
      <w:i/>
      <w:color w:val="355D7E" w:themeColor="accent1" w:themeShade="80"/>
      <w:spacing w:val="10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0C"/>
    <w:rPr>
      <w:rFonts w:ascii="Tw Cen MT" w:hAnsi="Tw Cen MT"/>
      <w:b/>
      <w:caps/>
      <w:color w:val="555A3C" w:themeColor="accent3" w:themeShade="8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D7580C"/>
    <w:rPr>
      <w:rFonts w:ascii="Tw Cen MT" w:hAnsi="Tw Cen MT"/>
      <w:color w:val="F7B615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D7580C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D7580C"/>
    <w:pPr>
      <w:ind w:left="720" w:hanging="360"/>
    </w:pPr>
  </w:style>
  <w:style w:type="numbering" w:customStyle="1" w:styleId="EstilodelistaMediana">
    <w:name w:val="Estilo de lista Mediana"/>
    <w:uiPriority w:val="99"/>
    <w:rsid w:val="00D7580C"/>
    <w:pPr>
      <w:numPr>
        <w:numId w:val="11"/>
      </w:numPr>
    </w:pPr>
  </w:style>
  <w:style w:type="table" w:styleId="Tablaconcuadrcula">
    <w:name w:val="Table Grid"/>
    <w:basedOn w:val="Tablanormal"/>
    <w:uiPriority w:val="1"/>
    <w:rsid w:val="00D7580C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D7580C"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rsid w:val="00D7580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D7580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Piedepginapar">
    <w:name w:val="Pie de página par"/>
    <w:basedOn w:val="Normal"/>
    <w:uiPriority w:val="49"/>
    <w:unhideWhenUsed/>
    <w:rsid w:val="00D7580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iedepginaimpar">
    <w:name w:val="Pie de página impar"/>
    <w:basedOn w:val="Normal"/>
    <w:uiPriority w:val="49"/>
    <w:unhideWhenUsed/>
    <w:rsid w:val="00D7580C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Encabezadoimpar">
    <w:name w:val="Encabezado im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fa">
    <w:name w:val="Bibliography"/>
    <w:basedOn w:val="Normal"/>
    <w:next w:val="Normal"/>
    <w:uiPriority w:val="37"/>
    <w:semiHidden/>
    <w:unhideWhenUsed/>
    <w:rsid w:val="00D7580C"/>
  </w:style>
  <w:style w:type="table" w:styleId="Tablaconcuadrculaclara">
    <w:name w:val="Grid Table Light"/>
    <w:basedOn w:val="Tablanormal"/>
    <w:uiPriority w:val="40"/>
    <w:rsid w:val="00D75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cha">
    <w:name w:val="Date"/>
    <w:basedOn w:val="Normal"/>
    <w:link w:val="FechaCar"/>
    <w:uiPriority w:val="2"/>
    <w:qFormat/>
    <w:rsid w:val="00D7580C"/>
    <w:pPr>
      <w:spacing w:after="0"/>
      <w:jc w:val="center"/>
    </w:pPr>
    <w:rPr>
      <w:color w:val="FFFFFF" w:themeColor="background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D7580C"/>
    <w:rPr>
      <w:rFonts w:ascii="Tw Cen MT" w:hAnsi="Tw Cen MT"/>
      <w:color w:val="FFFFFF" w:themeColor="background1"/>
      <w:sz w:val="32"/>
    </w:rPr>
  </w:style>
  <w:style w:type="paragraph" w:customStyle="1" w:styleId="Resumen">
    <w:name w:val="Resumen"/>
    <w:basedOn w:val="Normal"/>
    <w:uiPriority w:val="5"/>
    <w:qFormat/>
    <w:rsid w:val="00D7580C"/>
    <w:pPr>
      <w:spacing w:line="432" w:lineRule="auto"/>
    </w:pPr>
    <w:rPr>
      <w:sz w:val="26"/>
    </w:rPr>
  </w:style>
  <w:style w:type="paragraph" w:customStyle="1" w:styleId="Ttulodelaportada">
    <w:name w:val="Título de la portada"/>
    <w:basedOn w:val="Normal"/>
    <w:uiPriority w:val="1"/>
    <w:qFormat/>
    <w:rsid w:val="00D7580C"/>
    <w:rPr>
      <w:rFonts w:eastAsiaTheme="majorEastAsia" w:cstheme="majorBidi"/>
      <w:caps/>
      <w:color w:val="775F55" w:themeColor="text2"/>
      <w:sz w:val="110"/>
      <w:szCs w:val="110"/>
    </w:rPr>
  </w:style>
  <w:style w:type="paragraph" w:customStyle="1" w:styleId="Subttulodelaportada">
    <w:name w:val="Subtítulo de la portada"/>
    <w:basedOn w:val="Normal"/>
    <w:uiPriority w:val="3"/>
    <w:qFormat/>
    <w:rsid w:val="00D7580C"/>
    <w:pPr>
      <w:spacing w:after="0"/>
    </w:pPr>
    <w:rPr>
      <w:color w:val="FFFFFF" w:themeColor="background1"/>
      <w:sz w:val="40"/>
      <w:szCs w:val="40"/>
    </w:rPr>
  </w:style>
  <w:style w:type="paragraph" w:styleId="Textodebloque">
    <w:name w:val="Block Text"/>
    <w:basedOn w:val="Normal"/>
    <w:uiPriority w:val="99"/>
    <w:semiHidden/>
    <w:unhideWhenUsed/>
    <w:rsid w:val="00D7580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5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580C"/>
    <w:rPr>
      <w:rFonts w:ascii="Tw Cen MT" w:hAnsi="Tw Cen M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7580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7580C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7580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7580C"/>
    <w:rPr>
      <w:rFonts w:ascii="Tw Cen MT" w:hAnsi="Tw Cen MT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7580C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580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580C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7580C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7580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7580C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7580C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7580C"/>
    <w:rPr>
      <w:rFonts w:ascii="Tw Cen MT" w:hAnsi="Tw Cen MT"/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7580C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7580C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80C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80C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80C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7580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7580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7580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7580C"/>
    <w:rPr>
      <w:rFonts w:ascii="Tw Cen MT" w:hAnsi="Tw Cen MT"/>
    </w:rPr>
  </w:style>
  <w:style w:type="character" w:styleId="Refdenotaalfinal">
    <w:name w:val="end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580C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758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7580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80C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580C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7580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7580C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80C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7580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7580C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Lista3">
    <w:name w:val="List 3"/>
    <w:basedOn w:val="Normal"/>
    <w:uiPriority w:val="99"/>
    <w:semiHidden/>
    <w:unhideWhenUsed/>
    <w:rsid w:val="00D7580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580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580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7580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7580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7580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7580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7580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7580C"/>
    <w:pPr>
      <w:numPr>
        <w:numId w:val="2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7580C"/>
    <w:pPr>
      <w:numPr>
        <w:numId w:val="2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7580C"/>
    <w:pPr>
      <w:numPr>
        <w:numId w:val="2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7580C"/>
    <w:pPr>
      <w:numPr>
        <w:numId w:val="2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7580C"/>
    <w:pPr>
      <w:numPr>
        <w:numId w:val="28"/>
      </w:numPr>
      <w:contextualSpacing/>
    </w:pPr>
  </w:style>
  <w:style w:type="table" w:styleId="Tabladelista1clara">
    <w:name w:val="List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75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7580C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75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7580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7580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7580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7580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7580C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table" w:styleId="Tablanormal1">
    <w:name w:val="Plain Table 1"/>
    <w:basedOn w:val="Tablanormal"/>
    <w:uiPriority w:val="41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7580C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7580C"/>
  </w:style>
  <w:style w:type="character" w:customStyle="1" w:styleId="SaludoCar">
    <w:name w:val="Saludo Car"/>
    <w:basedOn w:val="Fuentedeprrafopredeter"/>
    <w:link w:val="Saludo"/>
    <w:uiPriority w:val="99"/>
    <w:semiHidden/>
    <w:rsid w:val="00D7580C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7580C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D7580C"/>
    <w:rPr>
      <w:rFonts w:ascii="Tw Cen MT" w:hAnsi="Tw Cen MT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7580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7580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758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758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758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7580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7580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7580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7580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7580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758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758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7580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7580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7580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758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758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D7580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75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758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758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758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7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7580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7580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7580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758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580C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D7580C"/>
    <w:rPr>
      <w:rFonts w:ascii="Tw Cen MT" w:hAnsi="Tw Cen MT"/>
      <w:color w:val="808080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7580C"/>
    <w:rPr>
      <w:rFonts w:ascii="Tw Cen MT" w:hAnsi="Tw Cen MT"/>
      <w:b/>
      <w:bCs/>
      <w:i/>
      <w:iCs/>
      <w:spacing w:val="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580C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580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80C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7580C"/>
    <w:rPr>
      <w:rFonts w:ascii="Tw Cen MT" w:hAnsi="Tw Cen MT"/>
      <w:i/>
      <w:iCs/>
    </w:rPr>
  </w:style>
  <w:style w:type="paragraph" w:styleId="Listaconvietas">
    <w:name w:val="List Bullet"/>
    <w:basedOn w:val="Normal"/>
    <w:uiPriority w:val="36"/>
    <w:semiHidden/>
    <w:unhideWhenUsed/>
    <w:qFormat/>
    <w:rsid w:val="00D7580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36"/>
    <w:semiHidden/>
    <w:unhideWhenUsed/>
    <w:qFormat/>
    <w:rsid w:val="00D7580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D7580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7580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7580C"/>
    <w:pPr>
      <w:numPr>
        <w:numId w:val="9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7580C"/>
    <w:pPr>
      <w:ind w:left="720"/>
      <w:contextualSpacing/>
    </w:pPr>
  </w:style>
  <w:style w:type="paragraph" w:styleId="Sinespaciado">
    <w:name w:val="No Spacing"/>
    <w:uiPriority w:val="99"/>
    <w:semiHidden/>
    <w:unhideWhenUsed/>
    <w:qFormat/>
    <w:rsid w:val="00D7580C"/>
    <w:pPr>
      <w:spacing w:after="0" w:line="240" w:lineRule="auto"/>
    </w:pPr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D7580C"/>
    <w:rPr>
      <w:rFonts w:ascii="Tw Cen MT" w:hAnsi="Tw Cen MT"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7580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7580C"/>
    <w:rPr>
      <w:rFonts w:ascii="Tw Cen MT" w:hAnsi="Tw Cen MT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D7580C"/>
    <w:rPr>
      <w:rFonts w:ascii="Tw Cen MT" w:hAnsi="Tw Cen MT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7580C"/>
    <w:rPr>
      <w:rFonts w:ascii="Tw Cen MT" w:hAnsi="Tw Cen M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7580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D7580C"/>
    <w:pPr>
      <w:numPr>
        <w:numId w:val="29"/>
      </w:numPr>
    </w:pPr>
  </w:style>
  <w:style w:type="numbering" w:styleId="1ai">
    <w:name w:val="Outline List 1"/>
    <w:basedOn w:val="Sinlista"/>
    <w:uiPriority w:val="99"/>
    <w:semiHidden/>
    <w:unhideWhenUsed/>
    <w:rsid w:val="00D7580C"/>
    <w:pPr>
      <w:numPr>
        <w:numId w:val="30"/>
      </w:numPr>
    </w:pPr>
  </w:style>
  <w:style w:type="numbering" w:styleId="ArtculoSeccin">
    <w:name w:val="Outline List 3"/>
    <w:basedOn w:val="Sinlista"/>
    <w:uiPriority w:val="99"/>
    <w:semiHidden/>
    <w:unhideWhenUsed/>
    <w:rsid w:val="00D7580C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bnz\AppData\Roaming\Microsoft\Templates\Informe%20empresarial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8B944617D4FBFA418544D4EF0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E8291-95BD-4E73-A933-AFC9ED0063E4}"/>
      </w:docPartPr>
      <w:docPartBody>
        <w:p w:rsidR="008842CF" w:rsidRDefault="00BA08F3">
          <w:pPr>
            <w:pStyle w:val="78B8B944617D4FBFA418544D4EF04B90"/>
          </w:pPr>
          <w:r w:rsidRPr="00D7580C">
            <w:rPr>
              <w:lang w:val="es-ES_tradnl" w:bidi="es-ES"/>
            </w:rPr>
            <w:t>título</w:t>
          </w:r>
        </w:p>
      </w:docPartBody>
    </w:docPart>
    <w:docPart>
      <w:docPartPr>
        <w:name w:val="542A5549DD6347E98EE31186280CF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C8907-5587-4A0D-AF8E-210B9033050A}"/>
      </w:docPartPr>
      <w:docPartBody>
        <w:p w:rsidR="008842CF" w:rsidRDefault="00BA08F3">
          <w:pPr>
            <w:pStyle w:val="542A5549DD6347E98EE31186280CF036"/>
          </w:pPr>
          <w:r w:rsidRPr="00D7580C">
            <w:rPr>
              <w:lang w:val="es-ES_tradnl" w:bidi="es-ES"/>
            </w:rPr>
            <w:t>Subtítulo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F"/>
    <w:rsid w:val="008842CF"/>
    <w:rsid w:val="00B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after="200" w:line="240" w:lineRule="auto"/>
      <w:contextualSpacing/>
      <w:outlineLvl w:val="0"/>
    </w:pPr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B8B944617D4FBFA418544D4EF04B90">
    <w:name w:val="78B8B944617D4FBFA418544D4EF04B90"/>
  </w:style>
  <w:style w:type="paragraph" w:styleId="Fecha">
    <w:name w:val="Date"/>
    <w:basedOn w:val="Normal"/>
    <w:link w:val="FechaCar"/>
    <w:uiPriority w:val="2"/>
    <w:qFormat/>
    <w:pPr>
      <w:spacing w:after="0" w:line="276" w:lineRule="auto"/>
      <w:jc w:val="center"/>
    </w:pPr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paragraph" w:customStyle="1" w:styleId="542A5549DD6347E98EE31186280CF036">
    <w:name w:val="542A5549DD6347E98EE31186280CF036"/>
  </w:style>
  <w:style w:type="character" w:customStyle="1" w:styleId="Ttulo1Car">
    <w:name w:val="Título 1 Car"/>
    <w:basedOn w:val="Fuentedeprrafopredeter"/>
    <w:link w:val="Ttulo1"/>
    <w:uiPriority w:val="9"/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3.jpeg"/><Relationship Id="rId1" Type="http://schemas.openxmlformats.org/officeDocument/2006/relationships/image" Target="../media/image3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D5F1-AFF0-47E4-8E91-467E948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Intermedio).dotx</Template>
  <TotalTime>1235</TotalTime>
  <Pages>17</Pages>
  <Words>611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2.2</vt:lpstr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2.2</dc:title>
  <dc:subject>PROYECTO BBDD EN SQL</dc:subject>
  <dc:creator>Raúl Benítez</dc:creator>
  <cp:lastModifiedBy>Raúl Benítez</cp:lastModifiedBy>
  <cp:revision>17</cp:revision>
  <dcterms:created xsi:type="dcterms:W3CDTF">2022-03-12T15:53:00Z</dcterms:created>
  <dcterms:modified xsi:type="dcterms:W3CDTF">2022-03-14T08:49:00Z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